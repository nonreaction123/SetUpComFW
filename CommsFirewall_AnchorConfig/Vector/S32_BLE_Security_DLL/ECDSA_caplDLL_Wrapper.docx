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61" w:type="dxa"/>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356"/>
        <w:gridCol w:w="1276"/>
        <w:gridCol w:w="1276"/>
        <w:gridCol w:w="1276"/>
        <w:gridCol w:w="1701"/>
        <w:gridCol w:w="2126"/>
        <w:gridCol w:w="850"/>
      </w:tblGrid>
      <w:tr w:rsidR="000502FB" w:rsidRPr="0070455E" w:rsidTr="000502FB">
        <w:trPr>
          <w:trHeight w:val="935"/>
        </w:trPr>
        <w:tc>
          <w:tcPr>
            <w:tcW w:w="1356" w:type="dxa"/>
            <w:shd w:val="pct10" w:color="auto" w:fill="FFFFFF"/>
          </w:tcPr>
          <w:p w:rsidR="000502FB" w:rsidRPr="0070455E" w:rsidRDefault="000502FB">
            <w:pPr>
              <w:rPr>
                <w:noProof/>
              </w:rPr>
            </w:pPr>
            <w:bookmarkStart w:id="0" w:name="saxHistoryVersion" w:colFirst="0" w:colLast="0"/>
            <w:bookmarkStart w:id="1" w:name="saxHistoryUBKVersion" w:colFirst="1" w:colLast="1"/>
            <w:bookmarkStart w:id="2" w:name="saxHistoryDate" w:colFirst="2" w:colLast="2"/>
            <w:bookmarkStart w:id="3" w:name="saxHistoryEditor" w:colFirst="3" w:colLast="3"/>
            <w:bookmarkStart w:id="4" w:name="saxHistoryDescription" w:colFirst="4" w:colLast="4"/>
            <w:bookmarkStart w:id="5" w:name="saxHistoryStatus" w:colFirst="5" w:colLast="5"/>
            <w:bookmarkStart w:id="6" w:name="saxHistoryTable" w:colFirst="0" w:colLast="6"/>
            <w:bookmarkStart w:id="7" w:name="_GoBack"/>
            <w:bookmarkEnd w:id="7"/>
            <w:r w:rsidRPr="0070455E">
              <w:rPr>
                <w:noProof/>
              </w:rPr>
              <w:t>Document Version</w:t>
            </w:r>
          </w:p>
        </w:tc>
        <w:tc>
          <w:tcPr>
            <w:tcW w:w="1276" w:type="dxa"/>
            <w:shd w:val="pct10" w:color="auto" w:fill="FFFFFF"/>
          </w:tcPr>
          <w:p w:rsidR="000502FB" w:rsidRPr="0070455E" w:rsidRDefault="000502FB">
            <w:pPr>
              <w:rPr>
                <w:noProof/>
              </w:rPr>
            </w:pPr>
            <w:r w:rsidRPr="0070455E">
              <w:rPr>
                <w:noProof/>
              </w:rPr>
              <w:t>Component Version</w:t>
            </w:r>
          </w:p>
        </w:tc>
        <w:tc>
          <w:tcPr>
            <w:tcW w:w="1276" w:type="dxa"/>
            <w:shd w:val="pct10" w:color="auto" w:fill="FFFFFF"/>
          </w:tcPr>
          <w:p w:rsidR="000502FB" w:rsidRPr="0070455E" w:rsidRDefault="000502FB">
            <w:pPr>
              <w:rPr>
                <w:noProof/>
              </w:rPr>
            </w:pPr>
            <w:r w:rsidRPr="0070455E">
              <w:rPr>
                <w:noProof/>
              </w:rPr>
              <w:t>Date</w:t>
            </w:r>
          </w:p>
        </w:tc>
        <w:tc>
          <w:tcPr>
            <w:tcW w:w="1276" w:type="dxa"/>
            <w:shd w:val="pct10" w:color="auto" w:fill="FFFFFF"/>
          </w:tcPr>
          <w:p w:rsidR="000502FB" w:rsidRPr="0070455E" w:rsidRDefault="000502FB">
            <w:pPr>
              <w:rPr>
                <w:noProof/>
              </w:rPr>
            </w:pPr>
            <w:r w:rsidRPr="0070455E">
              <w:rPr>
                <w:noProof/>
              </w:rPr>
              <w:t>Author</w:t>
            </w:r>
          </w:p>
        </w:tc>
        <w:tc>
          <w:tcPr>
            <w:tcW w:w="1701" w:type="dxa"/>
            <w:shd w:val="pct10" w:color="auto" w:fill="FFFFFF"/>
          </w:tcPr>
          <w:p w:rsidR="000502FB" w:rsidRPr="0070455E" w:rsidRDefault="000502FB">
            <w:pPr>
              <w:rPr>
                <w:noProof/>
              </w:rPr>
            </w:pPr>
            <w:r w:rsidRPr="0070455E">
              <w:rPr>
                <w:noProof/>
              </w:rPr>
              <w:t>Department</w:t>
            </w:r>
          </w:p>
        </w:tc>
        <w:tc>
          <w:tcPr>
            <w:tcW w:w="2126" w:type="dxa"/>
            <w:shd w:val="pct10" w:color="auto" w:fill="FFFFFF"/>
          </w:tcPr>
          <w:p w:rsidR="000502FB" w:rsidRPr="0070455E" w:rsidRDefault="000502FB">
            <w:pPr>
              <w:rPr>
                <w:noProof/>
              </w:rPr>
            </w:pPr>
            <w:r w:rsidRPr="0070455E">
              <w:rPr>
                <w:noProof/>
              </w:rPr>
              <w:t>Description</w:t>
            </w:r>
          </w:p>
        </w:tc>
        <w:tc>
          <w:tcPr>
            <w:tcW w:w="850" w:type="dxa"/>
            <w:shd w:val="pct10" w:color="auto" w:fill="FFFFFF"/>
          </w:tcPr>
          <w:p w:rsidR="000502FB" w:rsidRPr="0070455E" w:rsidRDefault="000502FB">
            <w:pPr>
              <w:rPr>
                <w:noProof/>
              </w:rPr>
            </w:pPr>
            <w:r w:rsidRPr="0070455E">
              <w:rPr>
                <w:noProof/>
              </w:rPr>
              <w:t>Status</w:t>
            </w:r>
          </w:p>
        </w:tc>
      </w:tr>
      <w:bookmarkEnd w:id="0"/>
      <w:bookmarkEnd w:id="1"/>
      <w:bookmarkEnd w:id="2"/>
      <w:bookmarkEnd w:id="3"/>
      <w:bookmarkEnd w:id="4"/>
      <w:bookmarkEnd w:id="5"/>
      <w:tr w:rsidR="000502FB" w:rsidRPr="0070455E" w:rsidTr="000502FB">
        <w:trPr>
          <w:trHeight w:val="473"/>
        </w:trPr>
        <w:tc>
          <w:tcPr>
            <w:tcW w:w="1356" w:type="dxa"/>
          </w:tcPr>
          <w:p w:rsidR="000502FB" w:rsidRPr="0070455E" w:rsidRDefault="000502FB">
            <w:r w:rsidRPr="0070455E">
              <w:t>v1.0</w:t>
            </w:r>
          </w:p>
        </w:tc>
        <w:tc>
          <w:tcPr>
            <w:tcW w:w="1276" w:type="dxa"/>
          </w:tcPr>
          <w:p w:rsidR="000502FB" w:rsidRPr="0070455E" w:rsidRDefault="000502FB">
            <w:r w:rsidRPr="0070455E">
              <w:t>V1.0</w:t>
            </w:r>
          </w:p>
        </w:tc>
        <w:tc>
          <w:tcPr>
            <w:tcW w:w="1276" w:type="dxa"/>
          </w:tcPr>
          <w:p w:rsidR="000502FB" w:rsidRPr="0070455E" w:rsidRDefault="000502FB">
            <w:r w:rsidRPr="0070455E">
              <w:t>2021.01.11</w:t>
            </w:r>
          </w:p>
        </w:tc>
        <w:tc>
          <w:tcPr>
            <w:tcW w:w="1276" w:type="dxa"/>
          </w:tcPr>
          <w:p w:rsidR="000502FB" w:rsidRPr="0070455E" w:rsidRDefault="000502FB">
            <w:r w:rsidRPr="0070455E">
              <w:t xml:space="preserve">Andras Toth </w:t>
            </w:r>
          </w:p>
        </w:tc>
        <w:tc>
          <w:tcPr>
            <w:tcW w:w="1701" w:type="dxa"/>
          </w:tcPr>
          <w:p w:rsidR="000502FB" w:rsidRPr="0070455E" w:rsidRDefault="000502FB">
            <w:r w:rsidRPr="0070455E">
              <w:t>XC-AN/ESW6-Bp</w:t>
            </w:r>
          </w:p>
        </w:tc>
        <w:tc>
          <w:tcPr>
            <w:tcW w:w="2126" w:type="dxa"/>
          </w:tcPr>
          <w:p w:rsidR="000502FB" w:rsidRPr="0070455E" w:rsidRDefault="000502FB">
            <w:r w:rsidRPr="0070455E">
              <w:t>Software Developer</w:t>
            </w:r>
          </w:p>
        </w:tc>
        <w:tc>
          <w:tcPr>
            <w:tcW w:w="850" w:type="dxa"/>
          </w:tcPr>
          <w:p w:rsidR="000502FB" w:rsidRPr="0070455E" w:rsidRDefault="00EA6262">
            <w:r w:rsidRPr="0070455E">
              <w:t>-</w:t>
            </w:r>
          </w:p>
        </w:tc>
      </w:tr>
      <w:bookmarkEnd w:id="6"/>
    </w:tbl>
    <w:p w:rsidR="0087290C" w:rsidRPr="0070455E" w:rsidRDefault="0087290C">
      <w:pPr>
        <w:ind w:left="-4082"/>
      </w:pPr>
    </w:p>
    <w:p w:rsidR="0087290C" w:rsidRPr="0070455E" w:rsidRDefault="0087290C">
      <w:pPr>
        <w:ind w:left="-4082"/>
      </w:pPr>
    </w:p>
    <w:tbl>
      <w:tblPr>
        <w:tblW w:w="0" w:type="auto"/>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3102"/>
        <w:gridCol w:w="6818"/>
      </w:tblGrid>
      <w:tr w:rsidR="0087290C" w:rsidRPr="0070455E">
        <w:trPr>
          <w:cantSplit/>
          <w:trHeight w:val="58"/>
        </w:trPr>
        <w:tc>
          <w:tcPr>
            <w:tcW w:w="3102" w:type="dxa"/>
          </w:tcPr>
          <w:p w:rsidR="0087290C" w:rsidRPr="0070455E" w:rsidRDefault="005A2AF5">
            <w:bookmarkStart w:id="8" w:name="saxTabKeywords" w:colFirst="0" w:colLast="0"/>
            <w:r w:rsidRPr="0070455E">
              <w:t>Keywords</w:t>
            </w:r>
          </w:p>
        </w:tc>
        <w:tc>
          <w:tcPr>
            <w:tcW w:w="6818" w:type="dxa"/>
          </w:tcPr>
          <w:p w:rsidR="0087290C" w:rsidRPr="0070455E" w:rsidRDefault="003A19CC">
            <w:r w:rsidRPr="0070455E">
              <w:t>CAPL, dll, ECDSA, SHA256</w:t>
            </w:r>
          </w:p>
        </w:tc>
      </w:tr>
      <w:tr w:rsidR="0087290C" w:rsidRPr="0070455E">
        <w:trPr>
          <w:cantSplit/>
          <w:trHeight w:val="58"/>
        </w:trPr>
        <w:tc>
          <w:tcPr>
            <w:tcW w:w="3102" w:type="dxa"/>
          </w:tcPr>
          <w:p w:rsidR="0087290C" w:rsidRPr="0070455E" w:rsidRDefault="005A2AF5">
            <w:bookmarkStart w:id="9" w:name="saxTabRoles" w:colFirst="0" w:colLast="0"/>
            <w:bookmarkEnd w:id="8"/>
            <w:r w:rsidRPr="0070455E">
              <w:t>Roles</w:t>
            </w:r>
          </w:p>
        </w:tc>
        <w:tc>
          <w:tcPr>
            <w:tcW w:w="6818" w:type="dxa"/>
          </w:tcPr>
          <w:p w:rsidR="0087290C" w:rsidRPr="0070455E" w:rsidRDefault="003A19CC">
            <w:r w:rsidRPr="0070455E">
              <w:t>Developer</w:t>
            </w:r>
          </w:p>
        </w:tc>
      </w:tr>
      <w:tr w:rsidR="0087290C" w:rsidRPr="0070455E">
        <w:trPr>
          <w:cantSplit/>
          <w:trHeight w:val="58"/>
        </w:trPr>
        <w:tc>
          <w:tcPr>
            <w:tcW w:w="3102" w:type="dxa"/>
          </w:tcPr>
          <w:p w:rsidR="0087290C" w:rsidRPr="0070455E" w:rsidRDefault="005A2AF5">
            <w:bookmarkStart w:id="10" w:name="saxTabScreens" w:colFirst="0" w:colLast="0"/>
            <w:bookmarkEnd w:id="9"/>
            <w:r w:rsidRPr="0070455E">
              <w:t>Screens</w:t>
            </w:r>
          </w:p>
        </w:tc>
        <w:tc>
          <w:tcPr>
            <w:tcW w:w="6818" w:type="dxa"/>
          </w:tcPr>
          <w:p w:rsidR="0087290C" w:rsidRPr="0070455E" w:rsidRDefault="0087290C"/>
        </w:tc>
      </w:tr>
      <w:tr w:rsidR="0087290C" w:rsidRPr="0070455E">
        <w:trPr>
          <w:cantSplit/>
          <w:trHeight w:val="58"/>
        </w:trPr>
        <w:tc>
          <w:tcPr>
            <w:tcW w:w="3102" w:type="dxa"/>
          </w:tcPr>
          <w:p w:rsidR="0087290C" w:rsidRPr="0070455E" w:rsidRDefault="005A2AF5">
            <w:bookmarkStart w:id="11" w:name="saxTabProcess" w:colFirst="0" w:colLast="0"/>
            <w:bookmarkEnd w:id="10"/>
            <w:r w:rsidRPr="0070455E">
              <w:t>Process steps</w:t>
            </w:r>
          </w:p>
        </w:tc>
        <w:tc>
          <w:tcPr>
            <w:tcW w:w="6818" w:type="dxa"/>
          </w:tcPr>
          <w:p w:rsidR="0087290C" w:rsidRPr="0070455E" w:rsidRDefault="0087290C"/>
        </w:tc>
      </w:tr>
      <w:tr w:rsidR="0087290C" w:rsidRPr="0070455E">
        <w:trPr>
          <w:cantSplit/>
          <w:trHeight w:val="58"/>
        </w:trPr>
        <w:tc>
          <w:tcPr>
            <w:tcW w:w="3102" w:type="dxa"/>
          </w:tcPr>
          <w:p w:rsidR="0087290C" w:rsidRPr="0070455E" w:rsidRDefault="005A2AF5">
            <w:bookmarkStart w:id="12" w:name="saxTabDocument" w:colFirst="0" w:colLast="0"/>
            <w:bookmarkEnd w:id="11"/>
            <w:r w:rsidRPr="0070455E">
              <w:t>Document type</w:t>
            </w:r>
          </w:p>
        </w:tc>
        <w:tc>
          <w:tcPr>
            <w:tcW w:w="6818" w:type="dxa"/>
          </w:tcPr>
          <w:p w:rsidR="0087290C" w:rsidRPr="0070455E" w:rsidRDefault="0087290C"/>
        </w:tc>
      </w:tr>
      <w:bookmarkEnd w:id="12"/>
    </w:tbl>
    <w:p w:rsidR="0087290C" w:rsidRPr="0070455E" w:rsidRDefault="0087290C">
      <w:pPr>
        <w:ind w:left="-4082"/>
      </w:pPr>
    </w:p>
    <w:p w:rsidR="0087290C" w:rsidRPr="0070455E" w:rsidRDefault="0087290C">
      <w:pPr>
        <w:ind w:left="-4082"/>
      </w:pPr>
    </w:p>
    <w:tbl>
      <w:tblPr>
        <w:tblW w:w="0" w:type="auto"/>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9923"/>
      </w:tblGrid>
      <w:tr w:rsidR="0087290C" w:rsidRPr="0070455E">
        <w:trPr>
          <w:cantSplit/>
        </w:trPr>
        <w:tc>
          <w:tcPr>
            <w:tcW w:w="9923" w:type="dxa"/>
          </w:tcPr>
          <w:p w:rsidR="0087290C" w:rsidRPr="0070455E" w:rsidRDefault="005A2AF5">
            <w:pPr>
              <w:pStyle w:val="Weitereberschriftsebenen"/>
            </w:pPr>
            <w:bookmarkStart w:id="13" w:name="saxGlobalInformation"/>
            <w:r w:rsidRPr="0070455E">
              <w:t>General information</w:t>
            </w:r>
            <w:bookmarkEnd w:id="13"/>
          </w:p>
          <w:p w:rsidR="005A2AF5" w:rsidRPr="0070455E" w:rsidRDefault="005A2AF5">
            <w:bookmarkStart w:id="14" w:name="saxGlobalInformationText"/>
            <w:r w:rsidRPr="0070455E">
              <w:tab/>
              <w:t>This manual is not suitable for double-sided printing.</w:t>
            </w:r>
          </w:p>
          <w:p w:rsidR="0087290C" w:rsidRPr="0070455E" w:rsidRDefault="005A2AF5">
            <w:r w:rsidRPr="0070455E">
              <w:tab/>
              <w:t>This printout is not updated. The latest document version is published in the Bosch Learning space.</w:t>
            </w:r>
            <w:bookmarkEnd w:id="14"/>
          </w:p>
        </w:tc>
      </w:tr>
    </w:tbl>
    <w:p w:rsidR="0087290C" w:rsidRPr="0070455E" w:rsidRDefault="0087290C">
      <w:pPr>
        <w:ind w:left="-4082"/>
      </w:pPr>
    </w:p>
    <w:p w:rsidR="0087290C" w:rsidRPr="0070455E" w:rsidRDefault="0087290C">
      <w:pPr>
        <w:ind w:left="-4082"/>
      </w:pPr>
    </w:p>
    <w:p w:rsidR="009C78FC" w:rsidRPr="0070455E" w:rsidRDefault="009C78FC">
      <w:pPr>
        <w:tabs>
          <w:tab w:val="left" w:pos="567"/>
          <w:tab w:val="right" w:pos="6066"/>
        </w:tabs>
        <w:sectPr w:rsidR="009C78FC" w:rsidRPr="0070455E">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191" w:right="2268" w:bottom="1701" w:left="1418" w:header="0" w:footer="0" w:gutter="0"/>
          <w:cols w:space="708"/>
          <w:titlePg/>
          <w:docGrid w:linePitch="360"/>
        </w:sectPr>
      </w:pPr>
    </w:p>
    <w:p w:rsidR="00952CCF" w:rsidRPr="0070455E" w:rsidRDefault="000A2930">
      <w:pPr>
        <w:tabs>
          <w:tab w:val="left" w:pos="567"/>
          <w:tab w:val="right" w:pos="6066"/>
        </w:tabs>
      </w:pPr>
      <w:r w:rsidRPr="0070455E">
        <w:br w:type="page"/>
      </w:r>
      <w:bookmarkStart w:id="18" w:name="_Toc142205633"/>
      <w:bookmarkEnd w:id="18"/>
    </w:p>
    <w:sdt>
      <w:sdtPr>
        <w:rPr>
          <w:rFonts w:ascii="Bosch Office Sans" w:eastAsia="Times New Roman" w:hAnsi="Bosch Office Sans" w:cs="Times New Roman"/>
          <w:color w:val="auto"/>
          <w:sz w:val="20"/>
          <w:szCs w:val="20"/>
          <w:lang w:val="en-GB"/>
        </w:rPr>
        <w:id w:val="242607059"/>
        <w:docPartObj>
          <w:docPartGallery w:val="Table of Contents"/>
          <w:docPartUnique/>
        </w:docPartObj>
      </w:sdtPr>
      <w:sdtEndPr>
        <w:rPr>
          <w:b/>
          <w:bCs/>
          <w:noProof/>
        </w:rPr>
      </w:sdtEndPr>
      <w:sdtContent>
        <w:p w:rsidR="00952CCF" w:rsidRPr="00952CCF" w:rsidRDefault="00952CCF">
          <w:pPr>
            <w:pStyle w:val="TOCHeading"/>
            <w:rPr>
              <w:rFonts w:ascii="Bosch Office Sans" w:hAnsi="Bosch Office Sans"/>
              <w:b/>
              <w:color w:val="auto"/>
            </w:rPr>
          </w:pPr>
          <w:r w:rsidRPr="00952CCF">
            <w:rPr>
              <w:rFonts w:ascii="Bosch Office Sans" w:hAnsi="Bosch Office Sans"/>
              <w:b/>
              <w:color w:val="auto"/>
            </w:rPr>
            <w:t>Table of Contents</w:t>
          </w:r>
        </w:p>
        <w:p w:rsidR="00952CCF" w:rsidRPr="00952CCF" w:rsidRDefault="00952CCF">
          <w:pPr>
            <w:pStyle w:val="TOC1"/>
            <w:rPr>
              <w:rFonts w:ascii="Bosch Office Sans" w:eastAsiaTheme="minorEastAsia" w:hAnsi="Bosch Office Sans" w:cstheme="minorBidi"/>
              <w:b w:val="0"/>
              <w:noProof/>
              <w:sz w:val="22"/>
              <w:szCs w:val="22"/>
              <w:lang w:val="en-US" w:eastAsia="en-US"/>
            </w:rPr>
          </w:pPr>
          <w:r w:rsidRPr="00952CCF">
            <w:rPr>
              <w:rFonts w:ascii="Bosch Office Sans" w:hAnsi="Bosch Office Sans"/>
            </w:rPr>
            <w:fldChar w:fldCharType="begin"/>
          </w:r>
          <w:r w:rsidRPr="00952CCF">
            <w:rPr>
              <w:rFonts w:ascii="Bosch Office Sans" w:hAnsi="Bosch Office Sans"/>
            </w:rPr>
            <w:instrText xml:space="preserve"> TOC \o "1-3" \h \z \u </w:instrText>
          </w:r>
          <w:r w:rsidRPr="00952CCF">
            <w:rPr>
              <w:rFonts w:ascii="Bosch Office Sans" w:hAnsi="Bosch Office Sans"/>
            </w:rPr>
            <w:fldChar w:fldCharType="separate"/>
          </w:r>
          <w:hyperlink w:anchor="_Toc61603910" w:history="1">
            <w:r w:rsidRPr="00952CCF">
              <w:rPr>
                <w:rStyle w:val="Hyperlink"/>
                <w:rFonts w:ascii="Bosch Office Sans" w:hAnsi="Bosch Office Sans"/>
                <w:noProof/>
              </w:rPr>
              <w:t>1.</w:t>
            </w:r>
            <w:r w:rsidRPr="00952CCF">
              <w:rPr>
                <w:rFonts w:ascii="Bosch Office Sans" w:eastAsiaTheme="minorEastAsia" w:hAnsi="Bosch Office Sans" w:cstheme="minorBidi"/>
                <w:b w:val="0"/>
                <w:noProof/>
                <w:sz w:val="22"/>
                <w:szCs w:val="22"/>
                <w:lang w:val="en-US" w:eastAsia="en-US"/>
              </w:rPr>
              <w:tab/>
            </w:r>
            <w:r w:rsidRPr="00952CCF">
              <w:rPr>
                <w:rStyle w:val="Hyperlink"/>
                <w:rFonts w:ascii="Bosch Office Sans" w:hAnsi="Bosch Office Sans"/>
                <w:noProof/>
              </w:rPr>
              <w:t>Introduction</w:t>
            </w:r>
            <w:r w:rsidRPr="00952CCF">
              <w:rPr>
                <w:rFonts w:ascii="Bosch Office Sans" w:hAnsi="Bosch Office Sans"/>
                <w:noProof/>
                <w:webHidden/>
              </w:rPr>
              <w:tab/>
            </w:r>
            <w:r w:rsidRPr="00952CCF">
              <w:rPr>
                <w:rFonts w:ascii="Bosch Office Sans" w:hAnsi="Bosch Office Sans"/>
                <w:noProof/>
                <w:webHidden/>
              </w:rPr>
              <w:fldChar w:fldCharType="begin"/>
            </w:r>
            <w:r w:rsidRPr="00952CCF">
              <w:rPr>
                <w:rFonts w:ascii="Bosch Office Sans" w:hAnsi="Bosch Office Sans"/>
                <w:noProof/>
                <w:webHidden/>
              </w:rPr>
              <w:instrText xml:space="preserve"> PAGEREF _Toc61603910 \h </w:instrText>
            </w:r>
            <w:r w:rsidRPr="00952CCF">
              <w:rPr>
                <w:rFonts w:ascii="Bosch Office Sans" w:hAnsi="Bosch Office Sans"/>
                <w:noProof/>
                <w:webHidden/>
              </w:rPr>
            </w:r>
            <w:r w:rsidRPr="00952CCF">
              <w:rPr>
                <w:rFonts w:ascii="Bosch Office Sans" w:hAnsi="Bosch Office Sans"/>
                <w:noProof/>
                <w:webHidden/>
              </w:rPr>
              <w:fldChar w:fldCharType="separate"/>
            </w:r>
            <w:r w:rsidR="00D853A6">
              <w:rPr>
                <w:rFonts w:ascii="Bosch Office Sans" w:hAnsi="Bosch Office Sans"/>
                <w:noProof/>
                <w:webHidden/>
              </w:rPr>
              <w:t>3</w:t>
            </w:r>
            <w:r w:rsidRPr="00952CCF">
              <w:rPr>
                <w:rFonts w:ascii="Bosch Office Sans" w:hAnsi="Bosch Office Sans"/>
                <w:noProof/>
                <w:webHidden/>
              </w:rPr>
              <w:fldChar w:fldCharType="end"/>
            </w:r>
          </w:hyperlink>
        </w:p>
        <w:p w:rsidR="00952CCF" w:rsidRPr="00952CCF" w:rsidRDefault="00C123BF">
          <w:pPr>
            <w:pStyle w:val="TOC1"/>
            <w:rPr>
              <w:rFonts w:ascii="Bosch Office Sans" w:eastAsiaTheme="minorEastAsia" w:hAnsi="Bosch Office Sans" w:cstheme="minorBidi"/>
              <w:b w:val="0"/>
              <w:noProof/>
              <w:sz w:val="22"/>
              <w:szCs w:val="22"/>
              <w:lang w:val="en-US" w:eastAsia="en-US"/>
            </w:rPr>
          </w:pPr>
          <w:hyperlink w:anchor="_Toc61603911" w:history="1">
            <w:r w:rsidR="00952CCF" w:rsidRPr="00952CCF">
              <w:rPr>
                <w:rStyle w:val="Hyperlink"/>
                <w:rFonts w:ascii="Bosch Office Sans" w:hAnsi="Bosch Office Sans"/>
                <w:noProof/>
              </w:rPr>
              <w:t>2.</w:t>
            </w:r>
            <w:r w:rsidR="00952CCF" w:rsidRPr="00952CCF">
              <w:rPr>
                <w:rFonts w:ascii="Bosch Office Sans" w:eastAsiaTheme="minorEastAsia" w:hAnsi="Bosch Office Sans" w:cstheme="minorBidi"/>
                <w:b w:val="0"/>
                <w:noProof/>
                <w:sz w:val="22"/>
                <w:szCs w:val="22"/>
                <w:lang w:val="en-US" w:eastAsia="en-US"/>
              </w:rPr>
              <w:tab/>
            </w:r>
            <w:r w:rsidR="00952CCF" w:rsidRPr="00952CCF">
              <w:rPr>
                <w:rStyle w:val="Hyperlink"/>
                <w:rFonts w:ascii="Bosch Office Sans" w:hAnsi="Bosch Office Sans"/>
                <w:noProof/>
              </w:rPr>
              <w:t>SHA256</w:t>
            </w:r>
            <w:r w:rsidR="00952CCF" w:rsidRPr="00952CCF">
              <w:rPr>
                <w:rFonts w:ascii="Bosch Office Sans" w:hAnsi="Bosch Office Sans"/>
                <w:noProof/>
                <w:webHidden/>
              </w:rPr>
              <w:tab/>
            </w:r>
            <w:r w:rsidR="00952CCF" w:rsidRPr="00952CCF">
              <w:rPr>
                <w:rFonts w:ascii="Bosch Office Sans" w:hAnsi="Bosch Office Sans"/>
                <w:noProof/>
                <w:webHidden/>
              </w:rPr>
              <w:fldChar w:fldCharType="begin"/>
            </w:r>
            <w:r w:rsidR="00952CCF" w:rsidRPr="00952CCF">
              <w:rPr>
                <w:rFonts w:ascii="Bosch Office Sans" w:hAnsi="Bosch Office Sans"/>
                <w:noProof/>
                <w:webHidden/>
              </w:rPr>
              <w:instrText xml:space="preserve"> PAGEREF _Toc61603911 \h </w:instrText>
            </w:r>
            <w:r w:rsidR="00952CCF" w:rsidRPr="00952CCF">
              <w:rPr>
                <w:rFonts w:ascii="Bosch Office Sans" w:hAnsi="Bosch Office Sans"/>
                <w:noProof/>
                <w:webHidden/>
              </w:rPr>
            </w:r>
            <w:r w:rsidR="00952CCF" w:rsidRPr="00952CCF">
              <w:rPr>
                <w:rFonts w:ascii="Bosch Office Sans" w:hAnsi="Bosch Office Sans"/>
                <w:noProof/>
                <w:webHidden/>
              </w:rPr>
              <w:fldChar w:fldCharType="separate"/>
            </w:r>
            <w:r w:rsidR="00D853A6">
              <w:rPr>
                <w:rFonts w:ascii="Bosch Office Sans" w:hAnsi="Bosch Office Sans"/>
                <w:noProof/>
                <w:webHidden/>
              </w:rPr>
              <w:t>4</w:t>
            </w:r>
            <w:r w:rsidR="00952CCF" w:rsidRPr="00952CCF">
              <w:rPr>
                <w:rFonts w:ascii="Bosch Office Sans" w:hAnsi="Bosch Office Sans"/>
                <w:noProof/>
                <w:webHidden/>
              </w:rPr>
              <w:fldChar w:fldCharType="end"/>
            </w:r>
          </w:hyperlink>
        </w:p>
        <w:p w:rsidR="00952CCF" w:rsidRPr="00952CCF" w:rsidRDefault="00C123BF">
          <w:pPr>
            <w:pStyle w:val="TOC1"/>
            <w:rPr>
              <w:rFonts w:ascii="Bosch Office Sans" w:eastAsiaTheme="minorEastAsia" w:hAnsi="Bosch Office Sans" w:cstheme="minorBidi"/>
              <w:b w:val="0"/>
              <w:noProof/>
              <w:sz w:val="22"/>
              <w:szCs w:val="22"/>
              <w:lang w:val="en-US" w:eastAsia="en-US"/>
            </w:rPr>
          </w:pPr>
          <w:hyperlink w:anchor="_Toc61603912" w:history="1">
            <w:r w:rsidR="00952CCF" w:rsidRPr="00952CCF">
              <w:rPr>
                <w:rStyle w:val="Hyperlink"/>
                <w:rFonts w:ascii="Bosch Office Sans" w:hAnsi="Bosch Office Sans"/>
                <w:noProof/>
              </w:rPr>
              <w:t>3.</w:t>
            </w:r>
            <w:r w:rsidR="00952CCF" w:rsidRPr="00952CCF">
              <w:rPr>
                <w:rFonts w:ascii="Bosch Office Sans" w:eastAsiaTheme="minorEastAsia" w:hAnsi="Bosch Office Sans" w:cstheme="minorBidi"/>
                <w:b w:val="0"/>
                <w:noProof/>
                <w:sz w:val="22"/>
                <w:szCs w:val="22"/>
                <w:lang w:val="en-US" w:eastAsia="en-US"/>
              </w:rPr>
              <w:tab/>
            </w:r>
            <w:r w:rsidR="00952CCF" w:rsidRPr="00952CCF">
              <w:rPr>
                <w:rStyle w:val="Hyperlink"/>
                <w:rFonts w:ascii="Bosch Office Sans" w:hAnsi="Bosch Office Sans"/>
                <w:noProof/>
              </w:rPr>
              <w:t>ECDSA</w:t>
            </w:r>
            <w:r w:rsidR="00952CCF" w:rsidRPr="00952CCF">
              <w:rPr>
                <w:rFonts w:ascii="Bosch Office Sans" w:hAnsi="Bosch Office Sans"/>
                <w:noProof/>
                <w:webHidden/>
              </w:rPr>
              <w:tab/>
            </w:r>
            <w:r w:rsidR="00952CCF" w:rsidRPr="00952CCF">
              <w:rPr>
                <w:rFonts w:ascii="Bosch Office Sans" w:hAnsi="Bosch Office Sans"/>
                <w:noProof/>
                <w:webHidden/>
              </w:rPr>
              <w:fldChar w:fldCharType="begin"/>
            </w:r>
            <w:r w:rsidR="00952CCF" w:rsidRPr="00952CCF">
              <w:rPr>
                <w:rFonts w:ascii="Bosch Office Sans" w:hAnsi="Bosch Office Sans"/>
                <w:noProof/>
                <w:webHidden/>
              </w:rPr>
              <w:instrText xml:space="preserve"> PAGEREF _Toc61603912 \h </w:instrText>
            </w:r>
            <w:r w:rsidR="00952CCF" w:rsidRPr="00952CCF">
              <w:rPr>
                <w:rFonts w:ascii="Bosch Office Sans" w:hAnsi="Bosch Office Sans"/>
                <w:noProof/>
                <w:webHidden/>
              </w:rPr>
            </w:r>
            <w:r w:rsidR="00952CCF" w:rsidRPr="00952CCF">
              <w:rPr>
                <w:rFonts w:ascii="Bosch Office Sans" w:hAnsi="Bosch Office Sans"/>
                <w:noProof/>
                <w:webHidden/>
              </w:rPr>
              <w:fldChar w:fldCharType="separate"/>
            </w:r>
            <w:r w:rsidR="00D853A6">
              <w:rPr>
                <w:rFonts w:ascii="Bosch Office Sans" w:hAnsi="Bosch Office Sans"/>
                <w:noProof/>
                <w:webHidden/>
              </w:rPr>
              <w:t>5</w:t>
            </w:r>
            <w:r w:rsidR="00952CCF" w:rsidRPr="00952CCF">
              <w:rPr>
                <w:rFonts w:ascii="Bosch Office Sans" w:hAnsi="Bosch Office Sans"/>
                <w:noProof/>
                <w:webHidden/>
              </w:rPr>
              <w:fldChar w:fldCharType="end"/>
            </w:r>
          </w:hyperlink>
        </w:p>
        <w:p w:rsidR="00952CCF" w:rsidRPr="00952CCF" w:rsidRDefault="00C123BF">
          <w:pPr>
            <w:pStyle w:val="TOC1"/>
            <w:rPr>
              <w:rFonts w:ascii="Bosch Office Sans" w:eastAsiaTheme="minorEastAsia" w:hAnsi="Bosch Office Sans" w:cstheme="minorBidi"/>
              <w:b w:val="0"/>
              <w:noProof/>
              <w:sz w:val="22"/>
              <w:szCs w:val="22"/>
              <w:lang w:val="en-US" w:eastAsia="en-US"/>
            </w:rPr>
          </w:pPr>
          <w:hyperlink w:anchor="_Toc61603913" w:history="1">
            <w:r w:rsidR="00952CCF" w:rsidRPr="00952CCF">
              <w:rPr>
                <w:rStyle w:val="Hyperlink"/>
                <w:rFonts w:ascii="Bosch Office Sans" w:hAnsi="Bosch Office Sans"/>
                <w:noProof/>
              </w:rPr>
              <w:t>4.</w:t>
            </w:r>
            <w:r w:rsidR="00952CCF" w:rsidRPr="00952CCF">
              <w:rPr>
                <w:rFonts w:ascii="Bosch Office Sans" w:eastAsiaTheme="minorEastAsia" w:hAnsi="Bosch Office Sans" w:cstheme="minorBidi"/>
                <w:b w:val="0"/>
                <w:noProof/>
                <w:sz w:val="22"/>
                <w:szCs w:val="22"/>
                <w:lang w:val="en-US" w:eastAsia="en-US"/>
              </w:rPr>
              <w:tab/>
            </w:r>
            <w:r w:rsidR="00952CCF" w:rsidRPr="00952CCF">
              <w:rPr>
                <w:rStyle w:val="Hyperlink"/>
                <w:rFonts w:ascii="Bosch Office Sans" w:hAnsi="Bosch Office Sans"/>
                <w:noProof/>
              </w:rPr>
              <w:t>Possible return values</w:t>
            </w:r>
            <w:r w:rsidR="00952CCF" w:rsidRPr="00952CCF">
              <w:rPr>
                <w:rFonts w:ascii="Bosch Office Sans" w:hAnsi="Bosch Office Sans"/>
                <w:noProof/>
                <w:webHidden/>
              </w:rPr>
              <w:tab/>
            </w:r>
            <w:r w:rsidR="00952CCF" w:rsidRPr="00952CCF">
              <w:rPr>
                <w:rFonts w:ascii="Bosch Office Sans" w:hAnsi="Bosch Office Sans"/>
                <w:noProof/>
                <w:webHidden/>
              </w:rPr>
              <w:fldChar w:fldCharType="begin"/>
            </w:r>
            <w:r w:rsidR="00952CCF" w:rsidRPr="00952CCF">
              <w:rPr>
                <w:rFonts w:ascii="Bosch Office Sans" w:hAnsi="Bosch Office Sans"/>
                <w:noProof/>
                <w:webHidden/>
              </w:rPr>
              <w:instrText xml:space="preserve"> PAGEREF _Toc61603913 \h </w:instrText>
            </w:r>
            <w:r w:rsidR="00952CCF" w:rsidRPr="00952CCF">
              <w:rPr>
                <w:rFonts w:ascii="Bosch Office Sans" w:hAnsi="Bosch Office Sans"/>
                <w:noProof/>
                <w:webHidden/>
              </w:rPr>
            </w:r>
            <w:r w:rsidR="00952CCF" w:rsidRPr="00952CCF">
              <w:rPr>
                <w:rFonts w:ascii="Bosch Office Sans" w:hAnsi="Bosch Office Sans"/>
                <w:noProof/>
                <w:webHidden/>
              </w:rPr>
              <w:fldChar w:fldCharType="separate"/>
            </w:r>
            <w:r w:rsidR="00D853A6">
              <w:rPr>
                <w:rFonts w:ascii="Bosch Office Sans" w:hAnsi="Bosch Office Sans"/>
                <w:noProof/>
                <w:webHidden/>
              </w:rPr>
              <w:t>7</w:t>
            </w:r>
            <w:r w:rsidR="00952CCF" w:rsidRPr="00952CCF">
              <w:rPr>
                <w:rFonts w:ascii="Bosch Office Sans" w:hAnsi="Bosch Office Sans"/>
                <w:noProof/>
                <w:webHidden/>
              </w:rPr>
              <w:fldChar w:fldCharType="end"/>
            </w:r>
          </w:hyperlink>
        </w:p>
        <w:p w:rsidR="00952CCF" w:rsidRDefault="00952CCF">
          <w:r w:rsidRPr="00952CCF">
            <w:rPr>
              <w:b/>
              <w:bCs/>
              <w:noProof/>
            </w:rPr>
            <w:fldChar w:fldCharType="end"/>
          </w:r>
        </w:p>
      </w:sdtContent>
    </w:sdt>
    <w:p w:rsidR="0087290C" w:rsidRPr="0070455E" w:rsidRDefault="0087290C">
      <w:pPr>
        <w:tabs>
          <w:tab w:val="left" w:pos="567"/>
          <w:tab w:val="right" w:pos="6066"/>
        </w:tabs>
      </w:pPr>
    </w:p>
    <w:p w:rsidR="0087290C" w:rsidRPr="0070455E" w:rsidRDefault="0087290C"/>
    <w:p w:rsidR="009C78FC" w:rsidRPr="0070455E" w:rsidRDefault="009C78FC">
      <w:pPr>
        <w:pStyle w:val="Heading1"/>
        <w:sectPr w:rsidR="009C78FC" w:rsidRPr="0070455E" w:rsidSect="00B5384A">
          <w:headerReference w:type="default" r:id="rId14"/>
          <w:footerReference w:type="default" r:id="rId15"/>
          <w:headerReference w:type="first" r:id="rId16"/>
          <w:footerReference w:type="first" r:id="rId17"/>
          <w:type w:val="continuous"/>
          <w:pgSz w:w="11906" w:h="16838" w:code="9"/>
          <w:pgMar w:top="2574" w:right="2268" w:bottom="1134" w:left="1418" w:header="0" w:footer="0" w:gutter="0"/>
          <w:cols w:space="708"/>
          <w:docGrid w:linePitch="360"/>
        </w:sectPr>
      </w:pPr>
    </w:p>
    <w:tbl>
      <w:tblPr>
        <w:tblW w:w="8225" w:type="dxa"/>
        <w:tblInd w:w="6" w:type="dxa"/>
        <w:tblLayout w:type="fixed"/>
        <w:tblCellMar>
          <w:left w:w="0" w:type="dxa"/>
          <w:right w:w="0" w:type="dxa"/>
        </w:tblCellMar>
        <w:tblLook w:val="01E0" w:firstRow="1" w:lastRow="1" w:firstColumn="1" w:lastColumn="1" w:noHBand="0" w:noVBand="0"/>
      </w:tblPr>
      <w:tblGrid>
        <w:gridCol w:w="8225"/>
      </w:tblGrid>
      <w:tr w:rsidR="0087290C" w:rsidRPr="0070455E">
        <w:trPr>
          <w:trHeight w:val="794"/>
        </w:trPr>
        <w:tc>
          <w:tcPr>
            <w:tcW w:w="8225" w:type="dxa"/>
            <w:shd w:val="clear" w:color="auto" w:fill="DDDDDD"/>
          </w:tcPr>
          <w:p w:rsidR="0087290C" w:rsidRPr="0070455E" w:rsidRDefault="005A2AF5" w:rsidP="005A2AF5">
            <w:pPr>
              <w:pStyle w:val="Heading1"/>
            </w:pPr>
            <w:bookmarkStart w:id="21" w:name="_Toc61271598"/>
            <w:bookmarkStart w:id="22" w:name="_Toc61603910"/>
            <w:bookmarkStart w:id="23" w:name="saxSectionFirstLevelHeading_1" w:colFirst="0" w:colLast="0"/>
            <w:r w:rsidRPr="0070455E">
              <w:lastRenderedPageBreak/>
              <w:t>Introduction</w:t>
            </w:r>
            <w:bookmarkEnd w:id="21"/>
            <w:bookmarkEnd w:id="22"/>
            <w:r w:rsidRPr="0070455E">
              <w:t xml:space="preserve"> </w:t>
            </w:r>
            <w:bookmarkStart w:id="24" w:name="_Toc61267688"/>
            <w:bookmarkEnd w:id="24"/>
          </w:p>
        </w:tc>
      </w:tr>
      <w:bookmarkEnd w:id="23"/>
      <w:tr w:rsidR="0087290C" w:rsidRPr="0070455E">
        <w:trPr>
          <w:trHeight w:hRule="exact" w:val="198"/>
        </w:trPr>
        <w:tc>
          <w:tcPr>
            <w:tcW w:w="8225" w:type="dxa"/>
            <w:shd w:val="clear" w:color="auto" w:fill="DDDDDD"/>
          </w:tcPr>
          <w:p w:rsidR="0087290C" w:rsidRPr="0070455E" w:rsidRDefault="0087290C">
            <w:pPr>
              <w:pStyle w:val="Header"/>
              <w:ind w:left="284"/>
            </w:pPr>
          </w:p>
        </w:tc>
      </w:tr>
    </w:tbl>
    <w:p w:rsidR="0087290C" w:rsidRPr="0070455E" w:rsidRDefault="0087290C"/>
    <w:p w:rsidR="005A2AF5" w:rsidRDefault="005A2AF5" w:rsidP="005A2AF5">
      <w:pPr>
        <w:pStyle w:val="ListParagraph"/>
        <w:numPr>
          <w:ilvl w:val="0"/>
          <w:numId w:val="20"/>
        </w:numPr>
        <w:jc w:val="both"/>
      </w:pPr>
      <w:r w:rsidRPr="0070455E">
        <w:t xml:space="preserve">The purpose of the documentation is to describe the functions, which are provided in the capldll.dll. </w:t>
      </w:r>
    </w:p>
    <w:p w:rsidR="002158E0" w:rsidRPr="0070455E" w:rsidRDefault="002158E0" w:rsidP="002158E0">
      <w:pPr>
        <w:pStyle w:val="ListParagraph"/>
        <w:jc w:val="both"/>
      </w:pPr>
    </w:p>
    <w:p w:rsidR="005A2AF5" w:rsidRPr="0070455E" w:rsidRDefault="005A2AF5" w:rsidP="005A2AF5">
      <w:pPr>
        <w:pStyle w:val="ListParagraph"/>
        <w:numPr>
          <w:ilvl w:val="0"/>
          <w:numId w:val="20"/>
        </w:numPr>
        <w:jc w:val="both"/>
      </w:pPr>
      <w:r w:rsidRPr="0070455E">
        <w:t xml:space="preserve">The DLL was created in C++ using the CAPLdll example project provided by Vector. </w:t>
      </w:r>
    </w:p>
    <w:p w:rsidR="005A2AF5" w:rsidRPr="0070455E" w:rsidRDefault="005A2AF5" w:rsidP="005A2AF5">
      <w:pPr>
        <w:pStyle w:val="ListParagraph"/>
        <w:numPr>
          <w:ilvl w:val="1"/>
          <w:numId w:val="20"/>
        </w:numPr>
      </w:pPr>
      <w:r w:rsidRPr="0070455E">
        <w:t>C:\Users\Public\Documents\Vector\CANoe\Sample Configurations 11.0.81\Programming\CAPLdll</w:t>
      </w:r>
    </w:p>
    <w:p w:rsidR="005A2AF5" w:rsidRPr="0070455E" w:rsidRDefault="005A2AF5" w:rsidP="005A2AF5">
      <w:pPr>
        <w:jc w:val="both"/>
      </w:pPr>
    </w:p>
    <w:p w:rsidR="0087290C" w:rsidRDefault="005A2AF5" w:rsidP="005A2AF5">
      <w:pPr>
        <w:pStyle w:val="ListParagraph"/>
        <w:numPr>
          <w:ilvl w:val="0"/>
          <w:numId w:val="20"/>
        </w:numPr>
        <w:jc w:val="both"/>
      </w:pPr>
      <w:r w:rsidRPr="0070455E">
        <w:t xml:space="preserve">For the cryptographic algorithms Microsoft’s Cryptography API: Next Generation (CNG) was used. </w:t>
      </w:r>
    </w:p>
    <w:p w:rsidR="002158E0" w:rsidRPr="0070455E" w:rsidRDefault="002158E0" w:rsidP="002158E0">
      <w:pPr>
        <w:pStyle w:val="ListParagraph"/>
        <w:jc w:val="both"/>
      </w:pPr>
    </w:p>
    <w:p w:rsidR="0087290C" w:rsidRDefault="005A2AF5" w:rsidP="005A2AF5">
      <w:pPr>
        <w:pStyle w:val="ListParagraph"/>
        <w:numPr>
          <w:ilvl w:val="0"/>
          <w:numId w:val="20"/>
        </w:numPr>
      </w:pPr>
      <w:r w:rsidRPr="0070455E">
        <w:t>CNG is validated to Federal Information Processing Standards (FIPS) 140-2 and is part of the Target of Evaluation for the Windows Common Criteria certification.</w:t>
      </w:r>
    </w:p>
    <w:p w:rsidR="002158E0" w:rsidRPr="0070455E" w:rsidRDefault="002158E0" w:rsidP="002158E0">
      <w:pPr>
        <w:pStyle w:val="ListParagraph"/>
      </w:pPr>
    </w:p>
    <w:p w:rsidR="005A2AF5" w:rsidRPr="0070455E" w:rsidRDefault="005A2AF5" w:rsidP="005A2AF5">
      <w:pPr>
        <w:pStyle w:val="ListParagraph"/>
        <w:numPr>
          <w:ilvl w:val="0"/>
          <w:numId w:val="20"/>
        </w:numPr>
      </w:pPr>
      <w:r w:rsidRPr="0070455E">
        <w:t>For BLE/S32 chips the desired crypto algorithms are the following:</w:t>
      </w:r>
    </w:p>
    <w:p w:rsidR="005A2AF5" w:rsidRPr="0070455E" w:rsidRDefault="005A2AF5" w:rsidP="005A2AF5">
      <w:pPr>
        <w:pStyle w:val="ListParagraph"/>
        <w:numPr>
          <w:ilvl w:val="1"/>
          <w:numId w:val="20"/>
        </w:numPr>
      </w:pPr>
      <w:r w:rsidRPr="0070455E">
        <w:t>ECDSA – NISTP256 (Sign and Verify algorithm)</w:t>
      </w:r>
    </w:p>
    <w:p w:rsidR="005A2AF5" w:rsidRPr="0070455E" w:rsidRDefault="005A2AF5" w:rsidP="005A2AF5">
      <w:pPr>
        <w:pStyle w:val="ListParagraph"/>
        <w:numPr>
          <w:ilvl w:val="1"/>
          <w:numId w:val="20"/>
        </w:numPr>
      </w:pPr>
      <w:r w:rsidRPr="0070455E">
        <w:t>SHA256 (Hashing algorithm)</w:t>
      </w:r>
    </w:p>
    <w:p w:rsidR="0087290C" w:rsidRPr="0070455E" w:rsidRDefault="0087290C"/>
    <w:p w:rsidR="005A2AF5" w:rsidRPr="0070455E" w:rsidRDefault="005A2AF5">
      <w:pPr>
        <w:spacing w:line="240" w:lineRule="auto"/>
      </w:pPr>
    </w:p>
    <w:p w:rsidR="005A2AF5" w:rsidRPr="0070455E" w:rsidRDefault="005A2AF5">
      <w:pPr>
        <w:spacing w:line="240" w:lineRule="auto"/>
      </w:pPr>
      <w:r w:rsidRPr="0070455E">
        <w:br w:type="page"/>
      </w:r>
    </w:p>
    <w:p w:rsidR="004728C8" w:rsidRPr="0070455E" w:rsidRDefault="004728C8" w:rsidP="004728C8">
      <w:pPr>
        <w:pStyle w:val="Heading1"/>
      </w:pPr>
      <w:bookmarkStart w:id="25" w:name="_Toc61271599"/>
      <w:bookmarkStart w:id="26" w:name="_Toc61603911"/>
      <w:r w:rsidRPr="0070455E">
        <w:lastRenderedPageBreak/>
        <w:t>SHA256</w:t>
      </w:r>
      <w:bookmarkEnd w:id="25"/>
      <w:bookmarkEnd w:id="26"/>
    </w:p>
    <w:p w:rsidR="004728C8" w:rsidRPr="0070455E" w:rsidRDefault="004728C8">
      <w:pPr>
        <w:spacing w:line="240" w:lineRule="auto"/>
      </w:pPr>
    </w:p>
    <w:tbl>
      <w:tblPr>
        <w:tblStyle w:val="TableGrid"/>
        <w:tblW w:w="0" w:type="auto"/>
        <w:tblLook w:val="04A0" w:firstRow="1" w:lastRow="0" w:firstColumn="1" w:lastColumn="0" w:noHBand="0" w:noVBand="1"/>
      </w:tblPr>
      <w:tblGrid>
        <w:gridCol w:w="4105"/>
        <w:gridCol w:w="4105"/>
      </w:tblGrid>
      <w:tr w:rsidR="00D22DA4" w:rsidRPr="0070455E" w:rsidTr="00D22DA4">
        <w:tc>
          <w:tcPr>
            <w:tcW w:w="4105" w:type="dxa"/>
            <w:shd w:val="clear" w:color="auto" w:fill="AEAAAA" w:themeFill="background2" w:themeFillShade="BF"/>
          </w:tcPr>
          <w:p w:rsidR="00D22DA4" w:rsidRPr="0070455E" w:rsidRDefault="00D22DA4" w:rsidP="00D22DA4">
            <w:r w:rsidRPr="0070455E">
              <w:t>Function name</w:t>
            </w:r>
          </w:p>
        </w:tc>
        <w:tc>
          <w:tcPr>
            <w:tcW w:w="4105" w:type="dxa"/>
            <w:shd w:val="clear" w:color="auto" w:fill="AEAAAA" w:themeFill="background2" w:themeFillShade="BF"/>
          </w:tcPr>
          <w:p w:rsidR="00D22DA4" w:rsidRPr="0070455E" w:rsidRDefault="00D22DA4" w:rsidP="00D22DA4">
            <w:r w:rsidRPr="0070455E">
              <w:t>dllSHA256_Init()</w:t>
            </w:r>
          </w:p>
        </w:tc>
      </w:tr>
      <w:tr w:rsidR="00D22DA4" w:rsidRPr="0070455E" w:rsidTr="00D22DA4">
        <w:tc>
          <w:tcPr>
            <w:tcW w:w="4105" w:type="dxa"/>
          </w:tcPr>
          <w:p w:rsidR="00D22DA4" w:rsidRPr="0070455E" w:rsidRDefault="00D22DA4" w:rsidP="00D22DA4">
            <w:r w:rsidRPr="0070455E">
              <w:t>Parameter</w:t>
            </w:r>
          </w:p>
        </w:tc>
        <w:tc>
          <w:tcPr>
            <w:tcW w:w="4105" w:type="dxa"/>
          </w:tcPr>
          <w:p w:rsidR="00D22DA4" w:rsidRPr="0070455E" w:rsidRDefault="00D22DA4" w:rsidP="00D22DA4">
            <w:r w:rsidRPr="0070455E">
              <w:t>N/A</w:t>
            </w:r>
          </w:p>
        </w:tc>
      </w:tr>
      <w:tr w:rsidR="00D22DA4" w:rsidRPr="0070455E" w:rsidTr="00D22DA4">
        <w:tc>
          <w:tcPr>
            <w:tcW w:w="4105" w:type="dxa"/>
          </w:tcPr>
          <w:p w:rsidR="00D22DA4" w:rsidRPr="0070455E" w:rsidRDefault="00D22DA4" w:rsidP="00D22DA4">
            <w:r w:rsidRPr="0070455E">
              <w:t>Return value</w:t>
            </w:r>
          </w:p>
        </w:tc>
        <w:tc>
          <w:tcPr>
            <w:tcW w:w="4105" w:type="dxa"/>
          </w:tcPr>
          <w:p w:rsidR="00D22DA4" w:rsidRPr="0070455E" w:rsidRDefault="00D22DA4" w:rsidP="00D22DA4">
            <w:r w:rsidRPr="0070455E">
              <w:t>CNG status from C++</w:t>
            </w:r>
          </w:p>
        </w:tc>
      </w:tr>
    </w:tbl>
    <w:p w:rsidR="005A2AF5" w:rsidRPr="0070455E" w:rsidRDefault="005A2AF5" w:rsidP="00D22DA4"/>
    <w:p w:rsidR="00D22DA4" w:rsidRPr="0070455E" w:rsidRDefault="00D22DA4" w:rsidP="00D22DA4">
      <w:r w:rsidRPr="0070455E">
        <w:t>Description:</w:t>
      </w:r>
    </w:p>
    <w:p w:rsidR="00D22DA4" w:rsidRPr="0070455E" w:rsidRDefault="00D22DA4" w:rsidP="00D22DA4"/>
    <w:p w:rsidR="00125F46" w:rsidRPr="0070455E" w:rsidRDefault="00D22DA4" w:rsidP="00D22DA4">
      <w:r w:rsidRPr="0070455E">
        <w:t>The function is responsible for initialising the SHA256 algorithm for usage.</w:t>
      </w:r>
    </w:p>
    <w:p w:rsidR="00125F46" w:rsidRPr="0070455E" w:rsidRDefault="00125F46" w:rsidP="00D22DA4"/>
    <w:p w:rsidR="00D22DA4" w:rsidRPr="0070455E" w:rsidRDefault="00D22DA4" w:rsidP="00D22DA4">
      <w:r w:rsidRPr="0070455E">
        <w:t xml:space="preserve">If the return value is 0 </w:t>
      </w:r>
      <w:r w:rsidR="00125F46" w:rsidRPr="0070455E">
        <w:t xml:space="preserve">(zero) </w:t>
      </w:r>
      <w:r w:rsidRPr="0070455E">
        <w:t>the hashing algorithm was initialised correctly.</w:t>
      </w:r>
    </w:p>
    <w:p w:rsidR="00D22DA4" w:rsidRPr="0070455E" w:rsidRDefault="00D22DA4" w:rsidP="00D22DA4"/>
    <w:tbl>
      <w:tblPr>
        <w:tblStyle w:val="TableGrid"/>
        <w:tblW w:w="0" w:type="auto"/>
        <w:tblLook w:val="04A0" w:firstRow="1" w:lastRow="0" w:firstColumn="1" w:lastColumn="0" w:noHBand="0" w:noVBand="1"/>
      </w:tblPr>
      <w:tblGrid>
        <w:gridCol w:w="1980"/>
        <w:gridCol w:w="6230"/>
      </w:tblGrid>
      <w:tr w:rsidR="00D22DA4" w:rsidRPr="0070455E" w:rsidTr="00D22DA4">
        <w:tc>
          <w:tcPr>
            <w:tcW w:w="1980" w:type="dxa"/>
            <w:shd w:val="clear" w:color="auto" w:fill="AEAAAA" w:themeFill="background2" w:themeFillShade="BF"/>
          </w:tcPr>
          <w:p w:rsidR="00D22DA4" w:rsidRPr="0070455E" w:rsidRDefault="00D22DA4" w:rsidP="004835B0">
            <w:r w:rsidRPr="0070455E">
              <w:t>Function name</w:t>
            </w:r>
          </w:p>
        </w:tc>
        <w:tc>
          <w:tcPr>
            <w:tcW w:w="6230" w:type="dxa"/>
            <w:shd w:val="clear" w:color="auto" w:fill="AEAAAA" w:themeFill="background2" w:themeFillShade="BF"/>
          </w:tcPr>
          <w:p w:rsidR="00D22DA4" w:rsidRPr="0070455E" w:rsidRDefault="00D22DA4" w:rsidP="00D22DA4">
            <w:r w:rsidRPr="0070455E">
              <w:t>dllSHA256_Update(.., ..)</w:t>
            </w:r>
          </w:p>
        </w:tc>
      </w:tr>
      <w:tr w:rsidR="00D22DA4" w:rsidRPr="0070455E" w:rsidTr="00D22DA4">
        <w:tc>
          <w:tcPr>
            <w:tcW w:w="1980" w:type="dxa"/>
          </w:tcPr>
          <w:p w:rsidR="00D22DA4" w:rsidRPr="0070455E" w:rsidRDefault="00D22DA4" w:rsidP="004835B0">
            <w:r w:rsidRPr="0070455E">
              <w:t>Byte Data[]</w:t>
            </w:r>
          </w:p>
        </w:tc>
        <w:tc>
          <w:tcPr>
            <w:tcW w:w="6230" w:type="dxa"/>
          </w:tcPr>
          <w:p w:rsidR="00D22DA4" w:rsidRPr="0070455E" w:rsidRDefault="00D22DA4" w:rsidP="004835B0">
            <w:r w:rsidRPr="0070455E">
              <w:t>Data to be hashed</w:t>
            </w:r>
          </w:p>
        </w:tc>
      </w:tr>
      <w:tr w:rsidR="00D22DA4" w:rsidRPr="0070455E" w:rsidTr="00D22DA4">
        <w:tc>
          <w:tcPr>
            <w:tcW w:w="1980" w:type="dxa"/>
          </w:tcPr>
          <w:p w:rsidR="00D22DA4" w:rsidRPr="0070455E" w:rsidRDefault="00D22DA4" w:rsidP="004835B0">
            <w:r w:rsidRPr="0070455E">
              <w:t>Long noOfBytes</w:t>
            </w:r>
          </w:p>
        </w:tc>
        <w:tc>
          <w:tcPr>
            <w:tcW w:w="6230" w:type="dxa"/>
          </w:tcPr>
          <w:p w:rsidR="00D22DA4" w:rsidRPr="0070455E" w:rsidRDefault="00D22DA4" w:rsidP="004835B0">
            <w:r w:rsidRPr="0070455E">
              <w:t>No of bytes to be hashed</w:t>
            </w:r>
          </w:p>
        </w:tc>
      </w:tr>
      <w:tr w:rsidR="00D22DA4" w:rsidRPr="0070455E" w:rsidTr="00D22DA4">
        <w:tc>
          <w:tcPr>
            <w:tcW w:w="1980" w:type="dxa"/>
          </w:tcPr>
          <w:p w:rsidR="00D22DA4" w:rsidRPr="0070455E" w:rsidRDefault="00D22DA4" w:rsidP="004835B0">
            <w:r w:rsidRPr="0070455E">
              <w:t>Return value</w:t>
            </w:r>
          </w:p>
        </w:tc>
        <w:tc>
          <w:tcPr>
            <w:tcW w:w="6230" w:type="dxa"/>
          </w:tcPr>
          <w:p w:rsidR="00D22DA4" w:rsidRPr="0070455E" w:rsidRDefault="00D22DA4" w:rsidP="004835B0">
            <w:r w:rsidRPr="0070455E">
              <w:t>CNG status from C++</w:t>
            </w:r>
          </w:p>
        </w:tc>
      </w:tr>
    </w:tbl>
    <w:p w:rsidR="00D22DA4" w:rsidRPr="0070455E" w:rsidRDefault="00D22DA4" w:rsidP="00D22DA4"/>
    <w:p w:rsidR="00D22DA4" w:rsidRPr="0070455E" w:rsidRDefault="00D22DA4" w:rsidP="00D22DA4">
      <w:r w:rsidRPr="0070455E">
        <w:t>Description:</w:t>
      </w:r>
    </w:p>
    <w:p w:rsidR="00D22DA4" w:rsidRPr="0070455E" w:rsidRDefault="00D22DA4" w:rsidP="00D22DA4"/>
    <w:p w:rsidR="00D22DA4" w:rsidRPr="0070455E" w:rsidRDefault="00D22DA4" w:rsidP="00D22DA4">
      <w:r w:rsidRPr="0070455E">
        <w:t xml:space="preserve">The function is responsible for updating a hash value. The function could be used for standalone hashing for fixed byte array or longer byte arrays, which could not be hashed in one step. (Array sizes are limited and working with them could be time consuming in CAPL) </w:t>
      </w:r>
    </w:p>
    <w:p w:rsidR="00125F46" w:rsidRPr="0070455E" w:rsidRDefault="00125F46" w:rsidP="00D22DA4"/>
    <w:p w:rsidR="00125F46" w:rsidRPr="0070455E" w:rsidRDefault="00125F46" w:rsidP="00D22DA4">
      <w:r w:rsidRPr="0070455E">
        <w:t>If the update was correct 0 (zero) has to be returned.</w:t>
      </w:r>
    </w:p>
    <w:p w:rsidR="00D22DA4" w:rsidRPr="0070455E" w:rsidRDefault="00D22DA4" w:rsidP="00D22DA4"/>
    <w:tbl>
      <w:tblPr>
        <w:tblStyle w:val="TableGrid"/>
        <w:tblW w:w="0" w:type="auto"/>
        <w:tblLook w:val="04A0" w:firstRow="1" w:lastRow="0" w:firstColumn="1" w:lastColumn="0" w:noHBand="0" w:noVBand="1"/>
      </w:tblPr>
      <w:tblGrid>
        <w:gridCol w:w="1980"/>
        <w:gridCol w:w="6230"/>
      </w:tblGrid>
      <w:tr w:rsidR="00D22DA4" w:rsidRPr="0070455E" w:rsidTr="004835B0">
        <w:tc>
          <w:tcPr>
            <w:tcW w:w="1980" w:type="dxa"/>
            <w:shd w:val="clear" w:color="auto" w:fill="AEAAAA" w:themeFill="background2" w:themeFillShade="BF"/>
          </w:tcPr>
          <w:p w:rsidR="00D22DA4" w:rsidRPr="0070455E" w:rsidRDefault="00D22DA4" w:rsidP="004835B0">
            <w:r w:rsidRPr="0070455E">
              <w:t>Function name</w:t>
            </w:r>
          </w:p>
        </w:tc>
        <w:tc>
          <w:tcPr>
            <w:tcW w:w="6230" w:type="dxa"/>
            <w:shd w:val="clear" w:color="auto" w:fill="AEAAAA" w:themeFill="background2" w:themeFillShade="BF"/>
          </w:tcPr>
          <w:p w:rsidR="00D22DA4" w:rsidRPr="0070455E" w:rsidRDefault="00D22DA4" w:rsidP="00D22DA4">
            <w:r w:rsidRPr="0070455E">
              <w:t>dllSHA256_Finish(.., ..)</w:t>
            </w:r>
          </w:p>
        </w:tc>
      </w:tr>
      <w:tr w:rsidR="00D22DA4" w:rsidRPr="0070455E" w:rsidTr="004835B0">
        <w:tc>
          <w:tcPr>
            <w:tcW w:w="1980" w:type="dxa"/>
          </w:tcPr>
          <w:p w:rsidR="00D22DA4" w:rsidRPr="0070455E" w:rsidRDefault="00D22DA4" w:rsidP="00125F46">
            <w:r w:rsidRPr="0070455E">
              <w:t xml:space="preserve">Byte </w:t>
            </w:r>
            <w:r w:rsidR="00125F46" w:rsidRPr="0070455E">
              <w:t>Hash</w:t>
            </w:r>
            <w:r w:rsidRPr="0070455E">
              <w:t>[]</w:t>
            </w:r>
          </w:p>
        </w:tc>
        <w:tc>
          <w:tcPr>
            <w:tcW w:w="6230" w:type="dxa"/>
          </w:tcPr>
          <w:p w:rsidR="00D22DA4" w:rsidRPr="0070455E" w:rsidRDefault="00125F46" w:rsidP="004835B0">
            <w:r w:rsidRPr="0070455E">
              <w:t>Hashed message digest.</w:t>
            </w:r>
          </w:p>
        </w:tc>
      </w:tr>
      <w:tr w:rsidR="00D22DA4" w:rsidRPr="0070455E" w:rsidTr="004835B0">
        <w:tc>
          <w:tcPr>
            <w:tcW w:w="1980" w:type="dxa"/>
          </w:tcPr>
          <w:p w:rsidR="00D22DA4" w:rsidRPr="0070455E" w:rsidRDefault="00D22DA4" w:rsidP="004835B0">
            <w:r w:rsidRPr="0070455E">
              <w:t>Long noOfBytes</w:t>
            </w:r>
          </w:p>
        </w:tc>
        <w:tc>
          <w:tcPr>
            <w:tcW w:w="6230" w:type="dxa"/>
          </w:tcPr>
          <w:p w:rsidR="00D22DA4" w:rsidRPr="0070455E" w:rsidRDefault="00125F46" w:rsidP="004835B0">
            <w:r w:rsidRPr="0070455E">
              <w:t>SHA256 algorithm provides 32 bytes long hashes</w:t>
            </w:r>
          </w:p>
        </w:tc>
      </w:tr>
      <w:tr w:rsidR="00D22DA4" w:rsidRPr="0070455E" w:rsidTr="004835B0">
        <w:tc>
          <w:tcPr>
            <w:tcW w:w="1980" w:type="dxa"/>
          </w:tcPr>
          <w:p w:rsidR="00D22DA4" w:rsidRPr="0070455E" w:rsidRDefault="00D22DA4" w:rsidP="004835B0">
            <w:r w:rsidRPr="0070455E">
              <w:t>Return value</w:t>
            </w:r>
          </w:p>
        </w:tc>
        <w:tc>
          <w:tcPr>
            <w:tcW w:w="6230" w:type="dxa"/>
          </w:tcPr>
          <w:p w:rsidR="00D22DA4" w:rsidRPr="0070455E" w:rsidRDefault="00D22DA4" w:rsidP="004835B0">
            <w:r w:rsidRPr="0070455E">
              <w:t>CNG status from C++</w:t>
            </w:r>
          </w:p>
        </w:tc>
      </w:tr>
    </w:tbl>
    <w:p w:rsidR="00D22DA4" w:rsidRPr="0070455E" w:rsidRDefault="00D22DA4" w:rsidP="00D22DA4"/>
    <w:p w:rsidR="00D22DA4" w:rsidRPr="0070455E" w:rsidRDefault="00D22DA4" w:rsidP="00D22DA4"/>
    <w:p w:rsidR="00D22DA4" w:rsidRPr="0070455E" w:rsidRDefault="00D22DA4" w:rsidP="00D22DA4">
      <w:r w:rsidRPr="0070455E">
        <w:t>Description:</w:t>
      </w:r>
    </w:p>
    <w:p w:rsidR="00D22DA4" w:rsidRPr="0070455E" w:rsidRDefault="00D22DA4" w:rsidP="00D22DA4"/>
    <w:p w:rsidR="00D22DA4" w:rsidRPr="0070455E" w:rsidRDefault="00125F46" w:rsidP="00D22DA4">
      <w:r w:rsidRPr="0070455E">
        <w:t>After initialising and updating the required amount of data dllSHA256_Finish() has to be called to provide the message digest (hash of the data).</w:t>
      </w:r>
    </w:p>
    <w:p w:rsidR="00D22DA4" w:rsidRPr="0070455E" w:rsidRDefault="00D22DA4" w:rsidP="00D22DA4"/>
    <w:p w:rsidR="00125F46" w:rsidRPr="0070455E" w:rsidRDefault="00125F46" w:rsidP="00D22DA4">
      <w:r w:rsidRPr="0070455E">
        <w:t>Hashing the successfully finished if the return value is 0 (zero).</w:t>
      </w:r>
    </w:p>
    <w:p w:rsidR="00A25BD1" w:rsidRPr="0070455E" w:rsidRDefault="00A25BD1">
      <w:pPr>
        <w:spacing w:line="240" w:lineRule="auto"/>
      </w:pPr>
      <w:r w:rsidRPr="0070455E">
        <w:br w:type="page"/>
      </w:r>
    </w:p>
    <w:p w:rsidR="00A25BD1" w:rsidRDefault="00A25BD1" w:rsidP="00A25BD1">
      <w:pPr>
        <w:pStyle w:val="Heading1"/>
      </w:pPr>
      <w:bookmarkStart w:id="27" w:name="_Toc61271600"/>
      <w:bookmarkStart w:id="28" w:name="_Toc61603912"/>
      <w:r w:rsidRPr="0070455E">
        <w:lastRenderedPageBreak/>
        <w:t>ECDSA</w:t>
      </w:r>
      <w:bookmarkEnd w:id="27"/>
      <w:bookmarkEnd w:id="28"/>
    </w:p>
    <w:p w:rsidR="0070455E" w:rsidRPr="0070455E" w:rsidRDefault="0070455E" w:rsidP="0070455E"/>
    <w:tbl>
      <w:tblPr>
        <w:tblStyle w:val="TableGrid"/>
        <w:tblW w:w="0" w:type="auto"/>
        <w:tblLook w:val="04A0" w:firstRow="1" w:lastRow="0" w:firstColumn="1" w:lastColumn="0" w:noHBand="0" w:noVBand="1"/>
      </w:tblPr>
      <w:tblGrid>
        <w:gridCol w:w="4105"/>
        <w:gridCol w:w="4105"/>
      </w:tblGrid>
      <w:tr w:rsidR="004835B0" w:rsidRPr="0070455E" w:rsidTr="004835B0">
        <w:tc>
          <w:tcPr>
            <w:tcW w:w="4105" w:type="dxa"/>
            <w:shd w:val="clear" w:color="auto" w:fill="AEAAAA" w:themeFill="background2" w:themeFillShade="BF"/>
          </w:tcPr>
          <w:p w:rsidR="004835B0" w:rsidRPr="0070455E" w:rsidRDefault="004835B0" w:rsidP="004835B0">
            <w:r w:rsidRPr="0070455E">
              <w:t>Function name</w:t>
            </w:r>
          </w:p>
        </w:tc>
        <w:tc>
          <w:tcPr>
            <w:tcW w:w="4105" w:type="dxa"/>
            <w:shd w:val="clear" w:color="auto" w:fill="AEAAAA" w:themeFill="background2" w:themeFillShade="BF"/>
          </w:tcPr>
          <w:p w:rsidR="004835B0" w:rsidRPr="0070455E" w:rsidRDefault="004835B0" w:rsidP="004835B0">
            <w:r w:rsidRPr="0070455E">
              <w:t>dllIm</w:t>
            </w:r>
            <w:r w:rsidR="007C200C">
              <w:t>port_KeyPair</w:t>
            </w:r>
          </w:p>
        </w:tc>
      </w:tr>
      <w:tr w:rsidR="004835B0" w:rsidRPr="0070455E" w:rsidTr="004835B0">
        <w:tc>
          <w:tcPr>
            <w:tcW w:w="4105" w:type="dxa"/>
          </w:tcPr>
          <w:p w:rsidR="004835B0" w:rsidRPr="0070455E" w:rsidRDefault="004835B0" w:rsidP="004835B0">
            <w:r w:rsidRPr="0070455E">
              <w:t>Byte KeyBlock[] – in</w:t>
            </w:r>
          </w:p>
        </w:tc>
        <w:tc>
          <w:tcPr>
            <w:tcW w:w="4105" w:type="dxa"/>
          </w:tcPr>
          <w:p w:rsidR="004835B0" w:rsidRPr="0070455E" w:rsidRDefault="0070455E" w:rsidP="0070455E">
            <w:r w:rsidRPr="0070455E">
              <w:t>Key structure</w:t>
            </w:r>
            <w:r w:rsidR="004835B0" w:rsidRPr="0070455E">
              <w:t xml:space="preserve"> (</w:t>
            </w:r>
            <w:r w:rsidRPr="0070455E">
              <w:t>104</w:t>
            </w:r>
            <w:r w:rsidR="004835B0" w:rsidRPr="0070455E">
              <w:t xml:space="preserve"> bytes)</w:t>
            </w:r>
          </w:p>
        </w:tc>
      </w:tr>
      <w:tr w:rsidR="004835B0" w:rsidRPr="0070455E" w:rsidTr="004835B0">
        <w:tc>
          <w:tcPr>
            <w:tcW w:w="4105" w:type="dxa"/>
          </w:tcPr>
          <w:p w:rsidR="004835B0" w:rsidRPr="0070455E" w:rsidRDefault="004835B0" w:rsidP="004835B0">
            <w:r w:rsidRPr="0070455E">
              <w:t>long noOfBytes</w:t>
            </w:r>
          </w:p>
        </w:tc>
        <w:tc>
          <w:tcPr>
            <w:tcW w:w="4105" w:type="dxa"/>
          </w:tcPr>
          <w:p w:rsidR="004835B0" w:rsidRPr="0070455E" w:rsidRDefault="004835B0" w:rsidP="004835B0">
            <w:r w:rsidRPr="0070455E">
              <w:t>Keyblock size (104 fixed)</w:t>
            </w:r>
          </w:p>
        </w:tc>
      </w:tr>
      <w:tr w:rsidR="004835B0" w:rsidRPr="0070455E" w:rsidTr="004835B0">
        <w:tc>
          <w:tcPr>
            <w:tcW w:w="4105" w:type="dxa"/>
          </w:tcPr>
          <w:p w:rsidR="004835B0" w:rsidRPr="0070455E" w:rsidRDefault="004835B0" w:rsidP="004835B0">
            <w:r w:rsidRPr="0070455E">
              <w:t>Return value</w:t>
            </w:r>
          </w:p>
        </w:tc>
        <w:tc>
          <w:tcPr>
            <w:tcW w:w="4105" w:type="dxa"/>
          </w:tcPr>
          <w:p w:rsidR="004835B0" w:rsidRPr="0070455E" w:rsidRDefault="004835B0" w:rsidP="004835B0">
            <w:r w:rsidRPr="0070455E">
              <w:t>CNG status from C++</w:t>
            </w:r>
          </w:p>
        </w:tc>
      </w:tr>
    </w:tbl>
    <w:p w:rsidR="00A25BD1" w:rsidRPr="0070455E" w:rsidRDefault="00A25BD1" w:rsidP="00A25BD1"/>
    <w:tbl>
      <w:tblPr>
        <w:tblStyle w:val="TableGrid"/>
        <w:tblW w:w="0" w:type="auto"/>
        <w:tblLook w:val="04A0" w:firstRow="1" w:lastRow="0" w:firstColumn="1" w:lastColumn="0" w:noHBand="0" w:noVBand="1"/>
      </w:tblPr>
      <w:tblGrid>
        <w:gridCol w:w="4105"/>
        <w:gridCol w:w="4105"/>
      </w:tblGrid>
      <w:tr w:rsidR="0070455E" w:rsidRPr="0070455E" w:rsidTr="0070455E">
        <w:tc>
          <w:tcPr>
            <w:tcW w:w="4105" w:type="dxa"/>
            <w:shd w:val="clear" w:color="auto" w:fill="AEAAAA" w:themeFill="background2" w:themeFillShade="BF"/>
          </w:tcPr>
          <w:p w:rsidR="0070455E" w:rsidRPr="0070455E" w:rsidRDefault="0070455E" w:rsidP="00A25BD1">
            <w:r w:rsidRPr="0070455E">
              <w:t>KeyBlock structure</w:t>
            </w:r>
          </w:p>
        </w:tc>
        <w:tc>
          <w:tcPr>
            <w:tcW w:w="4105" w:type="dxa"/>
            <w:shd w:val="clear" w:color="auto" w:fill="AEAAAA" w:themeFill="background2" w:themeFillShade="BF"/>
          </w:tcPr>
          <w:p w:rsidR="0070455E" w:rsidRPr="0070455E" w:rsidRDefault="0070455E" w:rsidP="00A25BD1">
            <w:r w:rsidRPr="0070455E">
              <w:t>Size</w:t>
            </w:r>
          </w:p>
        </w:tc>
      </w:tr>
      <w:tr w:rsidR="0070455E" w:rsidRPr="0070455E" w:rsidTr="0070455E">
        <w:tc>
          <w:tcPr>
            <w:tcW w:w="4105" w:type="dxa"/>
          </w:tcPr>
          <w:p w:rsidR="0070455E" w:rsidRPr="0070455E" w:rsidRDefault="0070455E" w:rsidP="00A25BD1">
            <w:r w:rsidRPr="0070455E">
              <w:t>BLOB</w:t>
            </w:r>
          </w:p>
        </w:tc>
        <w:tc>
          <w:tcPr>
            <w:tcW w:w="4105" w:type="dxa"/>
          </w:tcPr>
          <w:p w:rsidR="0070455E" w:rsidRPr="0070455E" w:rsidRDefault="0070455E" w:rsidP="00A25BD1">
            <w:r w:rsidRPr="0070455E">
              <w:t>8 bytes</w:t>
            </w:r>
          </w:p>
        </w:tc>
      </w:tr>
      <w:tr w:rsidR="0070455E" w:rsidRPr="0070455E" w:rsidTr="0070455E">
        <w:tc>
          <w:tcPr>
            <w:tcW w:w="4105" w:type="dxa"/>
          </w:tcPr>
          <w:p w:rsidR="0070455E" w:rsidRPr="0070455E" w:rsidRDefault="0070455E" w:rsidP="00A25BD1">
            <w:r w:rsidRPr="0070455E">
              <w:t>Public Key</w:t>
            </w:r>
          </w:p>
        </w:tc>
        <w:tc>
          <w:tcPr>
            <w:tcW w:w="4105" w:type="dxa"/>
          </w:tcPr>
          <w:p w:rsidR="0070455E" w:rsidRPr="0070455E" w:rsidRDefault="0070455E" w:rsidP="00A25BD1">
            <w:r w:rsidRPr="0070455E">
              <w:t>64 bytes</w:t>
            </w:r>
          </w:p>
        </w:tc>
      </w:tr>
      <w:tr w:rsidR="0070455E" w:rsidRPr="0070455E" w:rsidTr="0070455E">
        <w:tc>
          <w:tcPr>
            <w:tcW w:w="4105" w:type="dxa"/>
          </w:tcPr>
          <w:p w:rsidR="0070455E" w:rsidRPr="0070455E" w:rsidRDefault="0070455E" w:rsidP="00A25BD1">
            <w:r w:rsidRPr="0070455E">
              <w:t>Private Key</w:t>
            </w:r>
          </w:p>
        </w:tc>
        <w:tc>
          <w:tcPr>
            <w:tcW w:w="4105" w:type="dxa"/>
          </w:tcPr>
          <w:p w:rsidR="0070455E" w:rsidRPr="0070455E" w:rsidRDefault="0070455E" w:rsidP="00A25BD1">
            <w:r w:rsidRPr="0070455E">
              <w:t>32 bytes</w:t>
            </w:r>
          </w:p>
        </w:tc>
      </w:tr>
    </w:tbl>
    <w:p w:rsidR="0070455E" w:rsidRPr="0070455E" w:rsidRDefault="0070455E" w:rsidP="00A25BD1"/>
    <w:tbl>
      <w:tblPr>
        <w:tblStyle w:val="TableGrid"/>
        <w:tblW w:w="0" w:type="auto"/>
        <w:tblLook w:val="04A0" w:firstRow="1" w:lastRow="0" w:firstColumn="1" w:lastColumn="0" w:noHBand="0" w:noVBand="1"/>
      </w:tblPr>
      <w:tblGrid>
        <w:gridCol w:w="4105"/>
        <w:gridCol w:w="4105"/>
      </w:tblGrid>
      <w:tr w:rsidR="0070455E" w:rsidRPr="0070455E" w:rsidTr="0070455E">
        <w:tc>
          <w:tcPr>
            <w:tcW w:w="4105" w:type="dxa"/>
            <w:shd w:val="clear" w:color="auto" w:fill="AEAAAA" w:themeFill="background2" w:themeFillShade="BF"/>
          </w:tcPr>
          <w:p w:rsidR="0070455E" w:rsidRPr="0070455E" w:rsidRDefault="0070455E" w:rsidP="00A25BD1">
            <w:r w:rsidRPr="0070455E">
              <w:t>BLOB</w:t>
            </w:r>
          </w:p>
        </w:tc>
        <w:tc>
          <w:tcPr>
            <w:tcW w:w="4105" w:type="dxa"/>
            <w:shd w:val="clear" w:color="auto" w:fill="AEAAAA" w:themeFill="background2" w:themeFillShade="BF"/>
          </w:tcPr>
          <w:p w:rsidR="0070455E" w:rsidRPr="0070455E" w:rsidRDefault="0070455E" w:rsidP="00A25BD1">
            <w:r w:rsidRPr="0070455E">
              <w:t>Size</w:t>
            </w:r>
          </w:p>
        </w:tc>
      </w:tr>
      <w:tr w:rsidR="0070455E" w:rsidRPr="0070455E" w:rsidTr="0070455E">
        <w:tc>
          <w:tcPr>
            <w:tcW w:w="4105" w:type="dxa"/>
          </w:tcPr>
          <w:p w:rsidR="0070455E" w:rsidRPr="0070455E" w:rsidRDefault="0070455E" w:rsidP="00A25BD1">
            <w:r w:rsidRPr="0070455E">
              <w:t>Algorithm Identifier</w:t>
            </w:r>
          </w:p>
        </w:tc>
        <w:tc>
          <w:tcPr>
            <w:tcW w:w="4105" w:type="dxa"/>
          </w:tcPr>
          <w:p w:rsidR="0070455E" w:rsidRPr="0070455E" w:rsidRDefault="0070455E" w:rsidP="00A25BD1">
            <w:r w:rsidRPr="0070455E">
              <w:t>4 bytes</w:t>
            </w:r>
          </w:p>
        </w:tc>
      </w:tr>
      <w:tr w:rsidR="0070455E" w:rsidRPr="0070455E" w:rsidTr="0070455E">
        <w:tc>
          <w:tcPr>
            <w:tcW w:w="4105" w:type="dxa"/>
          </w:tcPr>
          <w:p w:rsidR="0070455E" w:rsidRPr="0070455E" w:rsidRDefault="0070455E" w:rsidP="00A25BD1">
            <w:r w:rsidRPr="0070455E">
              <w:t>Key size</w:t>
            </w:r>
          </w:p>
        </w:tc>
        <w:tc>
          <w:tcPr>
            <w:tcW w:w="4105" w:type="dxa"/>
          </w:tcPr>
          <w:p w:rsidR="0070455E" w:rsidRPr="0070455E" w:rsidRDefault="0070455E" w:rsidP="00A25BD1">
            <w:r w:rsidRPr="0070455E">
              <w:t xml:space="preserve">4 bytes </w:t>
            </w:r>
          </w:p>
        </w:tc>
      </w:tr>
    </w:tbl>
    <w:p w:rsidR="0070455E" w:rsidRPr="0070455E" w:rsidRDefault="0070455E" w:rsidP="00A25BD1"/>
    <w:p w:rsidR="0070455E" w:rsidRPr="0070455E" w:rsidRDefault="0070455E" w:rsidP="00A25BD1">
      <w:r w:rsidRPr="0070455E">
        <w:t>BLOB example:</w:t>
      </w:r>
    </w:p>
    <w:p w:rsidR="0070455E" w:rsidRPr="0070455E" w:rsidRDefault="0070455E" w:rsidP="00A25BD1"/>
    <w:tbl>
      <w:tblPr>
        <w:tblStyle w:val="TableGrid"/>
        <w:tblW w:w="0" w:type="auto"/>
        <w:tblLook w:val="04A0" w:firstRow="1" w:lastRow="0" w:firstColumn="1" w:lastColumn="0" w:noHBand="0" w:noVBand="1"/>
      </w:tblPr>
      <w:tblGrid>
        <w:gridCol w:w="4105"/>
        <w:gridCol w:w="4105"/>
      </w:tblGrid>
      <w:tr w:rsidR="0070455E" w:rsidRPr="0070455E" w:rsidTr="001B038A">
        <w:tc>
          <w:tcPr>
            <w:tcW w:w="4105" w:type="dxa"/>
            <w:shd w:val="clear" w:color="auto" w:fill="AEAAAA" w:themeFill="background2" w:themeFillShade="BF"/>
          </w:tcPr>
          <w:p w:rsidR="0070455E" w:rsidRPr="0070455E" w:rsidRDefault="0070455E" w:rsidP="001B038A">
            <w:r w:rsidRPr="0070455E">
              <w:t>BLOB</w:t>
            </w:r>
          </w:p>
        </w:tc>
        <w:tc>
          <w:tcPr>
            <w:tcW w:w="4105" w:type="dxa"/>
            <w:shd w:val="clear" w:color="auto" w:fill="AEAAAA" w:themeFill="background2" w:themeFillShade="BF"/>
          </w:tcPr>
          <w:p w:rsidR="0070455E" w:rsidRPr="0070455E" w:rsidRDefault="0070455E" w:rsidP="001B038A">
            <w:r w:rsidRPr="0070455E">
              <w:t>Size</w:t>
            </w:r>
          </w:p>
        </w:tc>
      </w:tr>
      <w:tr w:rsidR="0070455E" w:rsidRPr="0070455E" w:rsidTr="001B038A">
        <w:tc>
          <w:tcPr>
            <w:tcW w:w="4105" w:type="dxa"/>
          </w:tcPr>
          <w:p w:rsidR="0070455E" w:rsidRPr="0070455E" w:rsidRDefault="0070455E" w:rsidP="001B038A">
            <w:r w:rsidRPr="0070455E">
              <w:t>Algorithm Identifier</w:t>
            </w:r>
          </w:p>
        </w:tc>
        <w:tc>
          <w:tcPr>
            <w:tcW w:w="4105" w:type="dxa"/>
          </w:tcPr>
          <w:p w:rsidR="0070455E" w:rsidRPr="0070455E" w:rsidRDefault="0070455E" w:rsidP="001B038A">
            <w:r w:rsidRPr="0070455E">
              <w:rPr>
                <w:rFonts w:cs="Times New Roman"/>
              </w:rPr>
              <w:t>0x45,</w:t>
            </w:r>
            <w:r w:rsidRPr="0070455E">
              <w:t xml:space="preserve"> </w:t>
            </w:r>
            <w:r w:rsidRPr="0070455E">
              <w:rPr>
                <w:rFonts w:cs="Times New Roman"/>
              </w:rPr>
              <w:t>0x43,</w:t>
            </w:r>
            <w:r w:rsidRPr="0070455E">
              <w:t xml:space="preserve"> </w:t>
            </w:r>
            <w:r w:rsidRPr="0070455E">
              <w:rPr>
                <w:rFonts w:cs="Times New Roman"/>
              </w:rPr>
              <w:t>0x53,</w:t>
            </w:r>
            <w:r w:rsidRPr="0070455E">
              <w:t xml:space="preserve"> 0x32</w:t>
            </w:r>
          </w:p>
        </w:tc>
      </w:tr>
      <w:tr w:rsidR="0070455E" w:rsidRPr="0070455E" w:rsidTr="001B038A">
        <w:tc>
          <w:tcPr>
            <w:tcW w:w="4105" w:type="dxa"/>
          </w:tcPr>
          <w:p w:rsidR="0070455E" w:rsidRPr="0070455E" w:rsidRDefault="0070455E" w:rsidP="001B038A">
            <w:r w:rsidRPr="0070455E">
              <w:t>Key size</w:t>
            </w:r>
          </w:p>
        </w:tc>
        <w:tc>
          <w:tcPr>
            <w:tcW w:w="4105" w:type="dxa"/>
          </w:tcPr>
          <w:p w:rsidR="0070455E" w:rsidRPr="0070455E" w:rsidRDefault="0070455E" w:rsidP="001B038A">
            <w:r w:rsidRPr="0070455E">
              <w:rPr>
                <w:rFonts w:cs="Times New Roman"/>
              </w:rPr>
              <w:t>0x20,</w:t>
            </w:r>
            <w:r w:rsidRPr="0070455E">
              <w:t xml:space="preserve"> </w:t>
            </w:r>
            <w:r w:rsidRPr="0070455E">
              <w:rPr>
                <w:rFonts w:cs="Times New Roman"/>
              </w:rPr>
              <w:t>0x00,</w:t>
            </w:r>
            <w:r w:rsidRPr="0070455E">
              <w:t xml:space="preserve"> </w:t>
            </w:r>
            <w:r w:rsidRPr="0070455E">
              <w:rPr>
                <w:rFonts w:cs="Times New Roman"/>
              </w:rPr>
              <w:t>0x00,</w:t>
            </w:r>
            <w:r w:rsidRPr="0070455E">
              <w:t xml:space="preserve"> </w:t>
            </w:r>
            <w:r w:rsidRPr="0070455E">
              <w:rPr>
                <w:rFonts w:cs="Times New Roman"/>
              </w:rPr>
              <w:t xml:space="preserve">0x00 </w:t>
            </w:r>
            <w:r>
              <w:rPr>
                <w:rFonts w:cs="Times New Roman"/>
              </w:rPr>
              <w:t xml:space="preserve"> (32 bytes)</w:t>
            </w:r>
          </w:p>
        </w:tc>
      </w:tr>
    </w:tbl>
    <w:p w:rsidR="0070455E" w:rsidRPr="0070455E" w:rsidRDefault="0070455E" w:rsidP="00A25BD1"/>
    <w:p w:rsidR="0070455E" w:rsidRPr="0070455E" w:rsidRDefault="0070455E" w:rsidP="00A25BD1">
      <w:r w:rsidRPr="0070455E">
        <w:rPr>
          <w:rFonts w:cs="Consolas"/>
          <w:sz w:val="19"/>
          <w:szCs w:val="19"/>
          <w:lang w:val="en-US"/>
        </w:rPr>
        <w:t xml:space="preserve">Algorithm Identifier: </w:t>
      </w:r>
      <w:r w:rsidRPr="0070455E">
        <w:rPr>
          <w:rFonts w:cs="Consolas"/>
          <w:color w:val="6F008A"/>
          <w:sz w:val="19"/>
          <w:szCs w:val="19"/>
          <w:lang w:val="en-US"/>
        </w:rPr>
        <w:t>BCRYPT_ECDSA_PRIVATE_P256_MAGIC</w:t>
      </w:r>
    </w:p>
    <w:p w:rsidR="0070455E" w:rsidRPr="0070455E" w:rsidRDefault="0070455E" w:rsidP="00A25BD1">
      <w:r w:rsidRPr="0070455E">
        <w:t xml:space="preserve"> </w:t>
      </w:r>
    </w:p>
    <w:p w:rsidR="0070455E" w:rsidRPr="0070455E" w:rsidRDefault="0070455E" w:rsidP="00A25BD1">
      <w:r w:rsidRPr="0070455E">
        <w:t xml:space="preserve">For the </w:t>
      </w:r>
      <w:r>
        <w:t>Algorithm Identifier the above have to be used. ECDSA NISTP256 requires it.</w:t>
      </w:r>
    </w:p>
    <w:p w:rsidR="0070455E" w:rsidRDefault="0070455E" w:rsidP="00A25BD1"/>
    <w:p w:rsidR="0070455E" w:rsidRDefault="0070455E" w:rsidP="00A25BD1">
      <w:r>
        <w:t>Key size has to be 32 bytes for ECDSA NISTP256.</w:t>
      </w:r>
    </w:p>
    <w:p w:rsidR="0070455E" w:rsidRDefault="0070455E" w:rsidP="00A25BD1"/>
    <w:p w:rsidR="0070455E" w:rsidRDefault="0070455E" w:rsidP="00A25BD1">
      <w:r>
        <w:t>Public Key:</w:t>
      </w:r>
    </w:p>
    <w:p w:rsidR="0070455E" w:rsidRDefault="0070455E" w:rsidP="00A25BD1"/>
    <w:tbl>
      <w:tblPr>
        <w:tblStyle w:val="TableGrid"/>
        <w:tblW w:w="0" w:type="auto"/>
        <w:tblLook w:val="04A0" w:firstRow="1" w:lastRow="0" w:firstColumn="1" w:lastColumn="0" w:noHBand="0" w:noVBand="1"/>
      </w:tblPr>
      <w:tblGrid>
        <w:gridCol w:w="4105"/>
        <w:gridCol w:w="4105"/>
      </w:tblGrid>
      <w:tr w:rsidR="0070455E" w:rsidRPr="0070455E" w:rsidTr="001B038A">
        <w:tc>
          <w:tcPr>
            <w:tcW w:w="4105" w:type="dxa"/>
            <w:shd w:val="clear" w:color="auto" w:fill="AEAAAA" w:themeFill="background2" w:themeFillShade="BF"/>
          </w:tcPr>
          <w:p w:rsidR="0070455E" w:rsidRPr="0070455E" w:rsidRDefault="0070455E" w:rsidP="001B038A">
            <w:r>
              <w:t>Public Key</w:t>
            </w:r>
          </w:p>
        </w:tc>
        <w:tc>
          <w:tcPr>
            <w:tcW w:w="4105" w:type="dxa"/>
            <w:shd w:val="clear" w:color="auto" w:fill="AEAAAA" w:themeFill="background2" w:themeFillShade="BF"/>
          </w:tcPr>
          <w:p w:rsidR="0070455E" w:rsidRPr="0070455E" w:rsidRDefault="0070455E" w:rsidP="001B038A">
            <w:r w:rsidRPr="0070455E">
              <w:t>Size</w:t>
            </w:r>
          </w:p>
        </w:tc>
      </w:tr>
      <w:tr w:rsidR="0070455E" w:rsidRPr="0070455E" w:rsidTr="001B038A">
        <w:tc>
          <w:tcPr>
            <w:tcW w:w="4105" w:type="dxa"/>
          </w:tcPr>
          <w:p w:rsidR="0070455E" w:rsidRPr="0070455E" w:rsidRDefault="0070455E" w:rsidP="001B038A">
            <w:r>
              <w:t>Point X</w:t>
            </w:r>
          </w:p>
        </w:tc>
        <w:tc>
          <w:tcPr>
            <w:tcW w:w="4105" w:type="dxa"/>
          </w:tcPr>
          <w:p w:rsidR="0070455E" w:rsidRPr="0070455E" w:rsidRDefault="0070455E" w:rsidP="001B038A">
            <w:r>
              <w:t>32 bytes Big endian</w:t>
            </w:r>
          </w:p>
        </w:tc>
      </w:tr>
      <w:tr w:rsidR="0070455E" w:rsidRPr="0070455E" w:rsidTr="001B038A">
        <w:tc>
          <w:tcPr>
            <w:tcW w:w="4105" w:type="dxa"/>
          </w:tcPr>
          <w:p w:rsidR="0070455E" w:rsidRPr="0070455E" w:rsidRDefault="0070455E" w:rsidP="001B038A">
            <w:r>
              <w:t>Point Y</w:t>
            </w:r>
          </w:p>
        </w:tc>
        <w:tc>
          <w:tcPr>
            <w:tcW w:w="4105" w:type="dxa"/>
          </w:tcPr>
          <w:p w:rsidR="0070455E" w:rsidRPr="0070455E" w:rsidRDefault="0070455E" w:rsidP="001B038A">
            <w:r>
              <w:t>32 bytes Big endian</w:t>
            </w:r>
          </w:p>
        </w:tc>
      </w:tr>
    </w:tbl>
    <w:p w:rsidR="0070455E" w:rsidRDefault="0070455E" w:rsidP="00A25BD1"/>
    <w:p w:rsidR="0070455E" w:rsidRDefault="0070455E" w:rsidP="0070455E">
      <w:r>
        <w:t>Private Key:</w:t>
      </w:r>
    </w:p>
    <w:p w:rsidR="0070455E" w:rsidRDefault="0070455E" w:rsidP="0070455E"/>
    <w:tbl>
      <w:tblPr>
        <w:tblStyle w:val="TableGrid"/>
        <w:tblW w:w="0" w:type="auto"/>
        <w:tblLook w:val="04A0" w:firstRow="1" w:lastRow="0" w:firstColumn="1" w:lastColumn="0" w:noHBand="0" w:noVBand="1"/>
      </w:tblPr>
      <w:tblGrid>
        <w:gridCol w:w="4105"/>
        <w:gridCol w:w="4105"/>
      </w:tblGrid>
      <w:tr w:rsidR="0070455E" w:rsidRPr="0070455E" w:rsidTr="001B038A">
        <w:tc>
          <w:tcPr>
            <w:tcW w:w="4105" w:type="dxa"/>
            <w:shd w:val="clear" w:color="auto" w:fill="AEAAAA" w:themeFill="background2" w:themeFillShade="BF"/>
          </w:tcPr>
          <w:p w:rsidR="0070455E" w:rsidRPr="0070455E" w:rsidRDefault="0070455E" w:rsidP="001B038A">
            <w:r>
              <w:t>Private Key</w:t>
            </w:r>
          </w:p>
        </w:tc>
        <w:tc>
          <w:tcPr>
            <w:tcW w:w="4105" w:type="dxa"/>
            <w:shd w:val="clear" w:color="auto" w:fill="AEAAAA" w:themeFill="background2" w:themeFillShade="BF"/>
          </w:tcPr>
          <w:p w:rsidR="0070455E" w:rsidRPr="0070455E" w:rsidRDefault="0070455E" w:rsidP="001B038A">
            <w:r w:rsidRPr="0070455E">
              <w:t>Size</w:t>
            </w:r>
          </w:p>
        </w:tc>
      </w:tr>
      <w:tr w:rsidR="0070455E" w:rsidRPr="0070455E" w:rsidTr="001B038A">
        <w:tc>
          <w:tcPr>
            <w:tcW w:w="4105" w:type="dxa"/>
          </w:tcPr>
          <w:p w:rsidR="0070455E" w:rsidRPr="0070455E" w:rsidRDefault="0070455E" w:rsidP="0070455E">
            <w:r>
              <w:t>Point D</w:t>
            </w:r>
          </w:p>
        </w:tc>
        <w:tc>
          <w:tcPr>
            <w:tcW w:w="4105" w:type="dxa"/>
          </w:tcPr>
          <w:p w:rsidR="0070455E" w:rsidRPr="0070455E" w:rsidRDefault="0070455E" w:rsidP="001B038A">
            <w:r>
              <w:t>32 bytes Big endian</w:t>
            </w:r>
          </w:p>
        </w:tc>
      </w:tr>
    </w:tbl>
    <w:p w:rsidR="0070455E" w:rsidRDefault="0070455E">
      <w:pPr>
        <w:spacing w:line="240" w:lineRule="auto"/>
      </w:pPr>
    </w:p>
    <w:p w:rsidR="0070455E" w:rsidRPr="0070455E" w:rsidRDefault="0070455E" w:rsidP="00A25BD1"/>
    <w:p w:rsidR="004835B0" w:rsidRPr="0070455E" w:rsidRDefault="004835B0" w:rsidP="004835B0">
      <w:r w:rsidRPr="0070455E">
        <w:t>Description:</w:t>
      </w:r>
    </w:p>
    <w:p w:rsidR="004835B0" w:rsidRDefault="004835B0" w:rsidP="004835B0"/>
    <w:p w:rsidR="0070455E" w:rsidRPr="0070455E" w:rsidRDefault="0070455E" w:rsidP="004835B0">
      <w:r>
        <w:t>Before using sign or verify functions a key pair has to be imported for usage.</w:t>
      </w:r>
      <w:r w:rsidR="005B3180">
        <w:t xml:space="preserve"> The above structure tells you the details.</w:t>
      </w:r>
    </w:p>
    <w:p w:rsidR="004835B0" w:rsidRPr="0070455E" w:rsidRDefault="004835B0" w:rsidP="00A25BD1"/>
    <w:p w:rsidR="004835B0" w:rsidRPr="0070455E" w:rsidRDefault="004835B0" w:rsidP="00A25BD1"/>
    <w:p w:rsidR="004835B0" w:rsidRPr="0070455E" w:rsidRDefault="004835B0" w:rsidP="00A25BD1"/>
    <w:tbl>
      <w:tblPr>
        <w:tblStyle w:val="TableGrid"/>
        <w:tblW w:w="0" w:type="auto"/>
        <w:tblLook w:val="04A0" w:firstRow="1" w:lastRow="0" w:firstColumn="1" w:lastColumn="0" w:noHBand="0" w:noVBand="1"/>
      </w:tblPr>
      <w:tblGrid>
        <w:gridCol w:w="4105"/>
        <w:gridCol w:w="4105"/>
      </w:tblGrid>
      <w:tr w:rsidR="00A25BD1" w:rsidRPr="0070455E" w:rsidTr="004835B0">
        <w:tc>
          <w:tcPr>
            <w:tcW w:w="4105" w:type="dxa"/>
            <w:shd w:val="clear" w:color="auto" w:fill="AEAAAA" w:themeFill="background2" w:themeFillShade="BF"/>
          </w:tcPr>
          <w:p w:rsidR="00A25BD1" w:rsidRPr="0070455E" w:rsidRDefault="00A25BD1" w:rsidP="004835B0">
            <w:r w:rsidRPr="0070455E">
              <w:lastRenderedPageBreak/>
              <w:t>Function name</w:t>
            </w:r>
          </w:p>
        </w:tc>
        <w:tc>
          <w:tcPr>
            <w:tcW w:w="4105" w:type="dxa"/>
            <w:shd w:val="clear" w:color="auto" w:fill="AEAAAA" w:themeFill="background2" w:themeFillShade="BF"/>
          </w:tcPr>
          <w:p w:rsidR="00A25BD1" w:rsidRPr="0070455E" w:rsidRDefault="00A25BD1" w:rsidP="004835B0">
            <w:r w:rsidRPr="0070455E">
              <w:t>dll</w:t>
            </w:r>
            <w:r w:rsidR="004835B0" w:rsidRPr="0070455E">
              <w:t>EcdsaSign</w:t>
            </w:r>
            <w:r w:rsidRPr="0070455E">
              <w:t>(</w:t>
            </w:r>
            <w:r w:rsidR="004835B0" w:rsidRPr="0070455E">
              <w:t>.., .., .., ..</w:t>
            </w:r>
            <w:r w:rsidRPr="0070455E">
              <w:t>)</w:t>
            </w:r>
          </w:p>
        </w:tc>
      </w:tr>
      <w:tr w:rsidR="00A25BD1" w:rsidRPr="0070455E" w:rsidTr="004835B0">
        <w:tc>
          <w:tcPr>
            <w:tcW w:w="4105" w:type="dxa"/>
          </w:tcPr>
          <w:p w:rsidR="00A25BD1" w:rsidRPr="0070455E" w:rsidRDefault="004835B0" w:rsidP="004835B0">
            <w:r w:rsidRPr="0070455E">
              <w:t>Byte Hash[] – in</w:t>
            </w:r>
          </w:p>
        </w:tc>
        <w:tc>
          <w:tcPr>
            <w:tcW w:w="4105" w:type="dxa"/>
          </w:tcPr>
          <w:p w:rsidR="00A25BD1" w:rsidRPr="0070455E" w:rsidRDefault="004835B0" w:rsidP="004835B0">
            <w:r w:rsidRPr="0070455E">
              <w:t>Message digest (32 bytes)</w:t>
            </w:r>
          </w:p>
        </w:tc>
      </w:tr>
      <w:tr w:rsidR="004835B0" w:rsidRPr="0070455E" w:rsidTr="004835B0">
        <w:tc>
          <w:tcPr>
            <w:tcW w:w="4105" w:type="dxa"/>
          </w:tcPr>
          <w:p w:rsidR="004835B0" w:rsidRPr="0070455E" w:rsidRDefault="004835B0" w:rsidP="004835B0">
            <w:r w:rsidRPr="0070455E">
              <w:t>long HashSizeBytes</w:t>
            </w:r>
          </w:p>
        </w:tc>
        <w:tc>
          <w:tcPr>
            <w:tcW w:w="4105" w:type="dxa"/>
          </w:tcPr>
          <w:p w:rsidR="004835B0" w:rsidRPr="0070455E" w:rsidRDefault="004835B0" w:rsidP="004835B0">
            <w:r w:rsidRPr="0070455E">
              <w:t>Message digest length (32)</w:t>
            </w:r>
          </w:p>
        </w:tc>
      </w:tr>
      <w:tr w:rsidR="004835B0" w:rsidRPr="0070455E" w:rsidTr="004835B0">
        <w:tc>
          <w:tcPr>
            <w:tcW w:w="4105" w:type="dxa"/>
          </w:tcPr>
          <w:p w:rsidR="004835B0" w:rsidRPr="0070455E" w:rsidRDefault="004835B0" w:rsidP="004835B0">
            <w:r w:rsidRPr="0070455E">
              <w:t>Byte Signature[] – out</w:t>
            </w:r>
          </w:p>
        </w:tc>
        <w:tc>
          <w:tcPr>
            <w:tcW w:w="4105" w:type="dxa"/>
          </w:tcPr>
          <w:p w:rsidR="004835B0" w:rsidRPr="0070455E" w:rsidRDefault="004835B0" w:rsidP="004835B0">
            <w:r w:rsidRPr="0070455E">
              <w:t>Output Signature (64 bytes)</w:t>
            </w:r>
          </w:p>
        </w:tc>
      </w:tr>
      <w:tr w:rsidR="004835B0" w:rsidRPr="0070455E" w:rsidTr="004835B0">
        <w:tc>
          <w:tcPr>
            <w:tcW w:w="4105" w:type="dxa"/>
          </w:tcPr>
          <w:p w:rsidR="004835B0" w:rsidRPr="0070455E" w:rsidRDefault="004835B0" w:rsidP="004835B0">
            <w:r w:rsidRPr="0070455E">
              <w:t>long SignatureSizeBytes</w:t>
            </w:r>
          </w:p>
        </w:tc>
        <w:tc>
          <w:tcPr>
            <w:tcW w:w="4105" w:type="dxa"/>
          </w:tcPr>
          <w:p w:rsidR="004835B0" w:rsidRPr="0070455E" w:rsidRDefault="00CA0D06" w:rsidP="00CA0D06">
            <w:r>
              <w:t>Signature length (64</w:t>
            </w:r>
            <w:r w:rsidR="004835B0" w:rsidRPr="0070455E">
              <w:t>)</w:t>
            </w:r>
          </w:p>
        </w:tc>
      </w:tr>
      <w:tr w:rsidR="004835B0" w:rsidRPr="0070455E" w:rsidTr="004835B0">
        <w:tc>
          <w:tcPr>
            <w:tcW w:w="4105" w:type="dxa"/>
          </w:tcPr>
          <w:p w:rsidR="004835B0" w:rsidRPr="0070455E" w:rsidRDefault="004835B0" w:rsidP="004835B0">
            <w:r w:rsidRPr="0070455E">
              <w:t>Return value</w:t>
            </w:r>
          </w:p>
        </w:tc>
        <w:tc>
          <w:tcPr>
            <w:tcW w:w="4105" w:type="dxa"/>
          </w:tcPr>
          <w:p w:rsidR="004835B0" w:rsidRPr="0070455E" w:rsidRDefault="004835B0" w:rsidP="004835B0">
            <w:r w:rsidRPr="0070455E">
              <w:t>CNG status from C++</w:t>
            </w:r>
          </w:p>
        </w:tc>
      </w:tr>
    </w:tbl>
    <w:p w:rsidR="00A25BD1" w:rsidRPr="0070455E" w:rsidRDefault="00A25BD1" w:rsidP="00A25BD1"/>
    <w:p w:rsidR="00A25BD1" w:rsidRPr="0070455E" w:rsidRDefault="00A25BD1" w:rsidP="00A25BD1">
      <w:r w:rsidRPr="0070455E">
        <w:t>Description:</w:t>
      </w:r>
    </w:p>
    <w:p w:rsidR="00A25BD1" w:rsidRPr="0070455E" w:rsidRDefault="00A25BD1" w:rsidP="00A25BD1"/>
    <w:p w:rsidR="00A25BD1" w:rsidRPr="0070455E" w:rsidRDefault="005B3180" w:rsidP="00A25BD1">
      <w:r>
        <w:t>Before using this function dllImport_K</w:t>
      </w:r>
      <w:r w:rsidR="00CA0D06">
        <w:t>eyPair() has to be called. The function creates a 64 bytes long signature based on ECDSA NISTP256 alogrithm.</w:t>
      </w:r>
    </w:p>
    <w:p w:rsidR="004835B0" w:rsidRPr="0070455E" w:rsidRDefault="004835B0" w:rsidP="00A25BD1"/>
    <w:p w:rsidR="00A25BD1" w:rsidRDefault="00A25BD1" w:rsidP="00A25BD1">
      <w:r w:rsidRPr="0070455E">
        <w:t xml:space="preserve">If the return value is 0 (zero) the </w:t>
      </w:r>
      <w:r w:rsidR="004835B0" w:rsidRPr="0070455E">
        <w:t>signature was generated with no error.</w:t>
      </w:r>
    </w:p>
    <w:p w:rsidR="00CA0D06" w:rsidRPr="0070455E" w:rsidRDefault="00CA0D06" w:rsidP="00A25BD1"/>
    <w:p w:rsidR="00A25BD1" w:rsidRDefault="00A25BD1" w:rsidP="00A25BD1"/>
    <w:tbl>
      <w:tblPr>
        <w:tblStyle w:val="TableGrid"/>
        <w:tblW w:w="0" w:type="auto"/>
        <w:tblLook w:val="04A0" w:firstRow="1" w:lastRow="0" w:firstColumn="1" w:lastColumn="0" w:noHBand="0" w:noVBand="1"/>
      </w:tblPr>
      <w:tblGrid>
        <w:gridCol w:w="4105"/>
        <w:gridCol w:w="4105"/>
      </w:tblGrid>
      <w:tr w:rsidR="00CA0D06" w:rsidRPr="0070455E" w:rsidTr="001B038A">
        <w:tc>
          <w:tcPr>
            <w:tcW w:w="4105" w:type="dxa"/>
            <w:shd w:val="clear" w:color="auto" w:fill="AEAAAA" w:themeFill="background2" w:themeFillShade="BF"/>
          </w:tcPr>
          <w:p w:rsidR="00CA0D06" w:rsidRPr="0070455E" w:rsidRDefault="00CA0D06" w:rsidP="001B038A">
            <w:r w:rsidRPr="0070455E">
              <w:t>Function name</w:t>
            </w:r>
          </w:p>
        </w:tc>
        <w:tc>
          <w:tcPr>
            <w:tcW w:w="4105" w:type="dxa"/>
            <w:shd w:val="clear" w:color="auto" w:fill="AEAAAA" w:themeFill="background2" w:themeFillShade="BF"/>
          </w:tcPr>
          <w:p w:rsidR="00CA0D06" w:rsidRPr="0070455E" w:rsidRDefault="00CA0D06" w:rsidP="00CA0D06">
            <w:r w:rsidRPr="0070455E">
              <w:t>dllEcdsa</w:t>
            </w:r>
            <w:r>
              <w:t>Verify</w:t>
            </w:r>
            <w:r w:rsidRPr="0070455E">
              <w:t>(.., .., .., ..)</w:t>
            </w:r>
          </w:p>
        </w:tc>
      </w:tr>
      <w:tr w:rsidR="00CA0D06" w:rsidRPr="0070455E" w:rsidTr="001B038A">
        <w:tc>
          <w:tcPr>
            <w:tcW w:w="4105" w:type="dxa"/>
          </w:tcPr>
          <w:p w:rsidR="00CA0D06" w:rsidRPr="0070455E" w:rsidRDefault="00CA0D06" w:rsidP="001B038A">
            <w:r w:rsidRPr="0070455E">
              <w:t>Byte Hash[] – in</w:t>
            </w:r>
          </w:p>
        </w:tc>
        <w:tc>
          <w:tcPr>
            <w:tcW w:w="4105" w:type="dxa"/>
          </w:tcPr>
          <w:p w:rsidR="00CA0D06" w:rsidRPr="0070455E" w:rsidRDefault="00CA0D06" w:rsidP="001B038A">
            <w:r w:rsidRPr="0070455E">
              <w:t>Message digest (32 bytes)</w:t>
            </w:r>
          </w:p>
        </w:tc>
      </w:tr>
      <w:tr w:rsidR="00CA0D06" w:rsidRPr="0070455E" w:rsidTr="001B038A">
        <w:tc>
          <w:tcPr>
            <w:tcW w:w="4105" w:type="dxa"/>
          </w:tcPr>
          <w:p w:rsidR="00CA0D06" w:rsidRPr="0070455E" w:rsidRDefault="00CA0D06" w:rsidP="001B038A">
            <w:r w:rsidRPr="0070455E">
              <w:t>long HashSizeBytes</w:t>
            </w:r>
          </w:p>
        </w:tc>
        <w:tc>
          <w:tcPr>
            <w:tcW w:w="4105" w:type="dxa"/>
          </w:tcPr>
          <w:p w:rsidR="00CA0D06" w:rsidRPr="0070455E" w:rsidRDefault="00CA0D06" w:rsidP="001B038A">
            <w:r w:rsidRPr="0070455E">
              <w:t>Message digest length (32)</w:t>
            </w:r>
          </w:p>
        </w:tc>
      </w:tr>
      <w:tr w:rsidR="00CA0D06" w:rsidRPr="0070455E" w:rsidTr="001B038A">
        <w:tc>
          <w:tcPr>
            <w:tcW w:w="4105" w:type="dxa"/>
          </w:tcPr>
          <w:p w:rsidR="00CA0D06" w:rsidRPr="0070455E" w:rsidRDefault="00CA0D06" w:rsidP="00CA0D06">
            <w:r w:rsidRPr="0070455E">
              <w:t xml:space="preserve">Byte Signature[] – </w:t>
            </w:r>
            <w:r>
              <w:t>in</w:t>
            </w:r>
          </w:p>
        </w:tc>
        <w:tc>
          <w:tcPr>
            <w:tcW w:w="4105" w:type="dxa"/>
          </w:tcPr>
          <w:p w:rsidR="00CA0D06" w:rsidRPr="0070455E" w:rsidRDefault="00CA0D06" w:rsidP="001B038A">
            <w:r w:rsidRPr="0070455E">
              <w:t>Output Signature (64 bytes)</w:t>
            </w:r>
          </w:p>
        </w:tc>
      </w:tr>
      <w:tr w:rsidR="00CA0D06" w:rsidRPr="0070455E" w:rsidTr="001B038A">
        <w:tc>
          <w:tcPr>
            <w:tcW w:w="4105" w:type="dxa"/>
          </w:tcPr>
          <w:p w:rsidR="00CA0D06" w:rsidRPr="0070455E" w:rsidRDefault="00CA0D06" w:rsidP="001B038A">
            <w:r w:rsidRPr="0070455E">
              <w:t>long SignatureSizeBytes</w:t>
            </w:r>
          </w:p>
        </w:tc>
        <w:tc>
          <w:tcPr>
            <w:tcW w:w="4105" w:type="dxa"/>
          </w:tcPr>
          <w:p w:rsidR="00CA0D06" w:rsidRPr="0070455E" w:rsidRDefault="00CA0D06" w:rsidP="001B038A">
            <w:r>
              <w:t>Signature length (64</w:t>
            </w:r>
            <w:r w:rsidRPr="0070455E">
              <w:t>)</w:t>
            </w:r>
          </w:p>
        </w:tc>
      </w:tr>
      <w:tr w:rsidR="00CA0D06" w:rsidRPr="0070455E" w:rsidTr="001B038A">
        <w:tc>
          <w:tcPr>
            <w:tcW w:w="4105" w:type="dxa"/>
          </w:tcPr>
          <w:p w:rsidR="00CA0D06" w:rsidRPr="0070455E" w:rsidRDefault="00CA0D06" w:rsidP="001B038A">
            <w:r w:rsidRPr="0070455E">
              <w:t>Return value</w:t>
            </w:r>
          </w:p>
        </w:tc>
        <w:tc>
          <w:tcPr>
            <w:tcW w:w="4105" w:type="dxa"/>
          </w:tcPr>
          <w:p w:rsidR="00CA0D06" w:rsidRPr="0070455E" w:rsidRDefault="00CA0D06" w:rsidP="001B038A">
            <w:r w:rsidRPr="0070455E">
              <w:t>CNG status from C++</w:t>
            </w:r>
          </w:p>
        </w:tc>
      </w:tr>
    </w:tbl>
    <w:p w:rsidR="00CA0D06" w:rsidRPr="0070455E" w:rsidRDefault="00CA0D06" w:rsidP="00CA0D06"/>
    <w:p w:rsidR="00CA0D06" w:rsidRPr="0070455E" w:rsidRDefault="00CA0D06" w:rsidP="00CA0D06">
      <w:r w:rsidRPr="0070455E">
        <w:t>Description:</w:t>
      </w:r>
    </w:p>
    <w:p w:rsidR="00CA0D06" w:rsidRPr="0070455E" w:rsidRDefault="00CA0D06" w:rsidP="00CA0D06"/>
    <w:p w:rsidR="00CA0D06" w:rsidRDefault="00CA0D06" w:rsidP="00CA0D06">
      <w:r>
        <w:t>Before using this function dllImport_KeyPair() has to be called. The function verifies a signature based on the input hash, signature and keypair that was previously imported with dllImport_KeyPair() function.</w:t>
      </w:r>
    </w:p>
    <w:p w:rsidR="00CA0D06" w:rsidRPr="0070455E" w:rsidRDefault="00CA0D06" w:rsidP="00CA0D06"/>
    <w:p w:rsidR="00CA0D06" w:rsidRPr="0070455E" w:rsidRDefault="00CA0D06" w:rsidP="00CA0D06">
      <w:r w:rsidRPr="0070455E">
        <w:t xml:space="preserve">If the return value is 0 (zero) the </w:t>
      </w:r>
      <w:r>
        <w:t>signature was verified successfully.</w:t>
      </w:r>
    </w:p>
    <w:p w:rsidR="008B6E56" w:rsidRDefault="008B6E56">
      <w:pPr>
        <w:spacing w:line="240" w:lineRule="auto"/>
      </w:pPr>
      <w:r>
        <w:br w:type="page"/>
      </w:r>
    </w:p>
    <w:p w:rsidR="00CA0D06" w:rsidRDefault="008B6E56" w:rsidP="005628EE">
      <w:pPr>
        <w:pStyle w:val="Heading1"/>
        <w:spacing w:line="0" w:lineRule="atLeast"/>
      </w:pPr>
      <w:bookmarkStart w:id="29" w:name="_Toc61603913"/>
      <w:r>
        <w:lastRenderedPageBreak/>
        <w:t>Possible return values</w:t>
      </w:r>
      <w:bookmarkEnd w:id="29"/>
    </w:p>
    <w:p w:rsidR="008B6E56" w:rsidRDefault="008B6E56" w:rsidP="005628EE">
      <w:pPr>
        <w:spacing w:line="0" w:lineRule="atLeast"/>
      </w:pPr>
    </w:p>
    <w:p w:rsidR="00264B14" w:rsidRPr="005628EE" w:rsidRDefault="00264B14" w:rsidP="005628EE">
      <w:pPr>
        <w:spacing w:line="40" w:lineRule="atLeast"/>
        <w:contextualSpacing/>
      </w:pPr>
      <w:r w:rsidRPr="005628EE">
        <w:t>This chapter summarizes not all, but common return error codes and possible reasons.</w:t>
      </w:r>
    </w:p>
    <w:p w:rsidR="00264B14" w:rsidRPr="005628EE" w:rsidRDefault="00264B14" w:rsidP="005628EE">
      <w:pPr>
        <w:spacing w:line="40" w:lineRule="atLeast"/>
        <w:contextualSpacing/>
      </w:pPr>
    </w:p>
    <w:p w:rsidR="008B6E56" w:rsidRPr="005628EE" w:rsidRDefault="008B6E56" w:rsidP="005628EE">
      <w:pPr>
        <w:shd w:val="clear" w:color="auto" w:fill="E7E6E6" w:themeFill="background2"/>
        <w:spacing w:line="40" w:lineRule="atLeast"/>
        <w:contextualSpacing/>
      </w:pPr>
      <w:r w:rsidRPr="005628EE">
        <w:t>appSHA256_Init()</w:t>
      </w:r>
    </w:p>
    <w:p w:rsidR="00264B14" w:rsidRDefault="005628EE" w:rsidP="005628EE">
      <w:pPr>
        <w:spacing w:line="40" w:lineRule="atLeast"/>
        <w:contextualSpacing/>
      </w:pPr>
      <w:r>
        <w:t xml:space="preserve">No possible error </w:t>
      </w:r>
      <w:r w:rsidR="00264B14" w:rsidRPr="005628EE">
        <w:t>value is expected.</w:t>
      </w:r>
    </w:p>
    <w:p w:rsidR="005628EE" w:rsidRPr="005628EE" w:rsidRDefault="005628EE" w:rsidP="005628EE">
      <w:pPr>
        <w:spacing w:line="40" w:lineRule="atLeast"/>
        <w:contextualSpacing/>
      </w:pPr>
    </w:p>
    <w:p w:rsidR="00264B14" w:rsidRPr="005628EE" w:rsidRDefault="00264B14" w:rsidP="005628EE">
      <w:pPr>
        <w:shd w:val="clear" w:color="auto" w:fill="E7E6E6" w:themeFill="background2"/>
        <w:spacing w:line="40" w:lineRule="atLeast"/>
        <w:contextualSpacing/>
      </w:pPr>
      <w:r w:rsidRPr="005628EE">
        <w:t>appSHA256_Update()</w:t>
      </w:r>
    </w:p>
    <w:p w:rsidR="00264B14" w:rsidRDefault="00264B14" w:rsidP="005628EE">
      <w:pPr>
        <w:spacing w:line="40" w:lineRule="atLeast"/>
        <w:contextualSpacing/>
      </w:pPr>
      <w:r w:rsidRPr="005628EE">
        <w:t>No possible error value is expected. If Data[] bytes array size is not consistent with noOfBytes parameter, wrong hash could be returned at appSHA256_Finish() call.</w:t>
      </w:r>
    </w:p>
    <w:p w:rsidR="005628EE" w:rsidRPr="005628EE" w:rsidRDefault="005628EE" w:rsidP="005628EE">
      <w:pPr>
        <w:spacing w:line="40" w:lineRule="atLeast"/>
        <w:contextualSpacing/>
      </w:pPr>
    </w:p>
    <w:p w:rsidR="00E1191E" w:rsidRPr="005628EE" w:rsidRDefault="00264B14" w:rsidP="005628EE">
      <w:pPr>
        <w:shd w:val="clear" w:color="auto" w:fill="E7E6E6" w:themeFill="background2"/>
        <w:spacing w:line="40" w:lineRule="atLeast"/>
        <w:contextualSpacing/>
      </w:pPr>
      <w:r w:rsidRPr="005628EE">
        <w:t>appSHA256_Finish()</w:t>
      </w:r>
    </w:p>
    <w:tbl>
      <w:tblPr>
        <w:tblStyle w:val="TableGrid"/>
        <w:tblW w:w="8217" w:type="dxa"/>
        <w:tblLook w:val="04A0" w:firstRow="1" w:lastRow="0" w:firstColumn="1" w:lastColumn="0" w:noHBand="0" w:noVBand="1"/>
      </w:tblPr>
      <w:tblGrid>
        <w:gridCol w:w="1399"/>
        <w:gridCol w:w="6818"/>
      </w:tblGrid>
      <w:tr w:rsidR="00E1191E" w:rsidRPr="005628EE" w:rsidTr="00AE5361">
        <w:trPr>
          <w:trHeight w:val="338"/>
        </w:trPr>
        <w:tc>
          <w:tcPr>
            <w:tcW w:w="1399" w:type="dxa"/>
            <w:shd w:val="clear" w:color="auto" w:fill="D0CECE" w:themeFill="background2" w:themeFillShade="E6"/>
          </w:tcPr>
          <w:p w:rsidR="00E1191E" w:rsidRPr="005628EE" w:rsidRDefault="00E1191E" w:rsidP="005628EE">
            <w:pPr>
              <w:spacing w:line="40" w:lineRule="atLeast"/>
              <w:contextualSpacing/>
            </w:pPr>
            <w:r w:rsidRPr="005628EE">
              <w:t>Error Code</w:t>
            </w:r>
          </w:p>
        </w:tc>
        <w:tc>
          <w:tcPr>
            <w:tcW w:w="6818" w:type="dxa"/>
          </w:tcPr>
          <w:p w:rsidR="00E1191E" w:rsidRPr="005628EE" w:rsidRDefault="00E1191E" w:rsidP="005628EE">
            <w:pPr>
              <w:spacing w:line="40" w:lineRule="atLeast"/>
              <w:contextualSpacing/>
            </w:pPr>
            <w:r w:rsidRPr="005628EE">
              <w:t>2989</w:t>
            </w:r>
          </w:p>
        </w:tc>
      </w:tr>
      <w:tr w:rsidR="00E1191E" w:rsidRPr="005628EE" w:rsidTr="00AE5361">
        <w:trPr>
          <w:trHeight w:val="338"/>
        </w:trPr>
        <w:tc>
          <w:tcPr>
            <w:tcW w:w="1399" w:type="dxa"/>
            <w:shd w:val="clear" w:color="auto" w:fill="D0CECE" w:themeFill="background2" w:themeFillShade="E6"/>
          </w:tcPr>
          <w:p w:rsidR="00E1191E" w:rsidRPr="005628EE" w:rsidRDefault="00E1191E" w:rsidP="005628EE">
            <w:pPr>
              <w:spacing w:line="40" w:lineRule="atLeast"/>
              <w:contextualSpacing/>
            </w:pPr>
            <w:r w:rsidRPr="005628EE">
              <w:t>Description</w:t>
            </w:r>
          </w:p>
        </w:tc>
        <w:tc>
          <w:tcPr>
            <w:tcW w:w="6818" w:type="dxa"/>
          </w:tcPr>
          <w:p w:rsidR="00E1191E" w:rsidRPr="005628EE" w:rsidRDefault="00E1191E" w:rsidP="001079C1">
            <w:pPr>
              <w:spacing w:line="40" w:lineRule="atLeast"/>
              <w:contextualSpacing/>
            </w:pPr>
            <w:r w:rsidRPr="005628EE">
              <w:t xml:space="preserve">The hash </w:t>
            </w:r>
            <w:r w:rsidR="001079C1">
              <w:t>size is not</w:t>
            </w:r>
            <w:r w:rsidRPr="005628EE">
              <w:t xml:space="preserve"> 32 bytes.</w:t>
            </w:r>
          </w:p>
        </w:tc>
      </w:tr>
    </w:tbl>
    <w:p w:rsidR="00264B14" w:rsidRPr="005628EE" w:rsidRDefault="00264B14" w:rsidP="005628EE">
      <w:pPr>
        <w:spacing w:line="40" w:lineRule="atLeast"/>
        <w:contextualSpacing/>
      </w:pPr>
    </w:p>
    <w:p w:rsidR="00D9691C" w:rsidRPr="005628EE" w:rsidRDefault="00264B14" w:rsidP="005628EE">
      <w:pPr>
        <w:shd w:val="clear" w:color="auto" w:fill="E7E6E6" w:themeFill="background2"/>
        <w:spacing w:line="40" w:lineRule="atLeast"/>
        <w:contextualSpacing/>
      </w:pPr>
      <w:r w:rsidRPr="005628EE">
        <w:t>dllImport_KeyPair()</w:t>
      </w:r>
    </w:p>
    <w:tbl>
      <w:tblPr>
        <w:tblStyle w:val="TableGrid"/>
        <w:tblW w:w="8217" w:type="dxa"/>
        <w:tblLook w:val="04A0" w:firstRow="1" w:lastRow="0" w:firstColumn="1" w:lastColumn="0" w:noHBand="0" w:noVBand="1"/>
      </w:tblPr>
      <w:tblGrid>
        <w:gridCol w:w="1413"/>
        <w:gridCol w:w="6804"/>
      </w:tblGrid>
      <w:tr w:rsidR="00E1191E" w:rsidRPr="005628EE" w:rsidTr="00AE5361">
        <w:trPr>
          <w:trHeight w:val="338"/>
        </w:trPr>
        <w:tc>
          <w:tcPr>
            <w:tcW w:w="1413" w:type="dxa"/>
            <w:shd w:val="clear" w:color="auto" w:fill="D0CECE" w:themeFill="background2" w:themeFillShade="E6"/>
          </w:tcPr>
          <w:p w:rsidR="00E1191E" w:rsidRPr="005628EE" w:rsidRDefault="00E1191E" w:rsidP="005628EE">
            <w:pPr>
              <w:spacing w:line="40" w:lineRule="atLeast"/>
              <w:contextualSpacing/>
            </w:pPr>
            <w:r w:rsidRPr="005628EE">
              <w:t>Error Code</w:t>
            </w:r>
          </w:p>
        </w:tc>
        <w:tc>
          <w:tcPr>
            <w:tcW w:w="6804" w:type="dxa"/>
          </w:tcPr>
          <w:p w:rsidR="00E1191E" w:rsidRPr="005628EE" w:rsidRDefault="00E1191E" w:rsidP="005628EE">
            <w:pPr>
              <w:spacing w:line="40" w:lineRule="atLeast"/>
              <w:contextualSpacing/>
            </w:pPr>
            <w:r w:rsidRPr="005628EE">
              <w:t>2989</w:t>
            </w:r>
          </w:p>
        </w:tc>
      </w:tr>
      <w:tr w:rsidR="00E1191E" w:rsidRPr="005628EE" w:rsidTr="00AE5361">
        <w:trPr>
          <w:trHeight w:val="338"/>
        </w:trPr>
        <w:tc>
          <w:tcPr>
            <w:tcW w:w="1413" w:type="dxa"/>
            <w:shd w:val="clear" w:color="auto" w:fill="D0CECE" w:themeFill="background2" w:themeFillShade="E6"/>
          </w:tcPr>
          <w:p w:rsidR="00E1191E" w:rsidRPr="005628EE" w:rsidRDefault="00E1191E" w:rsidP="005628EE">
            <w:pPr>
              <w:spacing w:line="40" w:lineRule="atLeast"/>
              <w:contextualSpacing/>
            </w:pPr>
            <w:r w:rsidRPr="005628EE">
              <w:t>Description</w:t>
            </w:r>
          </w:p>
        </w:tc>
        <w:tc>
          <w:tcPr>
            <w:tcW w:w="6804" w:type="dxa"/>
          </w:tcPr>
          <w:p w:rsidR="00E1191E" w:rsidRPr="005628EE" w:rsidRDefault="001079C1" w:rsidP="001079C1">
            <w:pPr>
              <w:spacing w:line="40" w:lineRule="atLeast"/>
              <w:contextualSpacing/>
            </w:pPr>
            <w:r>
              <w:t>The keypair size is not</w:t>
            </w:r>
            <w:r w:rsidR="00E1191E" w:rsidRPr="005628EE">
              <w:t xml:space="preserve"> 104 bytes.</w:t>
            </w:r>
          </w:p>
        </w:tc>
      </w:tr>
    </w:tbl>
    <w:p w:rsidR="00E1191E" w:rsidRPr="005628EE" w:rsidRDefault="00E1191E" w:rsidP="005628EE">
      <w:pPr>
        <w:spacing w:line="40" w:lineRule="atLeast"/>
        <w:contextualSpacing/>
      </w:pPr>
    </w:p>
    <w:tbl>
      <w:tblPr>
        <w:tblStyle w:val="TableGrid"/>
        <w:tblW w:w="8217" w:type="dxa"/>
        <w:tblLook w:val="04A0" w:firstRow="1" w:lastRow="0" w:firstColumn="1" w:lastColumn="0" w:noHBand="0" w:noVBand="1"/>
      </w:tblPr>
      <w:tblGrid>
        <w:gridCol w:w="1399"/>
        <w:gridCol w:w="6818"/>
      </w:tblGrid>
      <w:tr w:rsidR="00D9691C" w:rsidRPr="005628EE" w:rsidTr="00AE5361">
        <w:trPr>
          <w:trHeight w:val="338"/>
        </w:trPr>
        <w:tc>
          <w:tcPr>
            <w:tcW w:w="1399" w:type="dxa"/>
            <w:shd w:val="clear" w:color="auto" w:fill="D0CECE" w:themeFill="background2" w:themeFillShade="E6"/>
          </w:tcPr>
          <w:p w:rsidR="00D9691C" w:rsidRPr="005628EE" w:rsidRDefault="00D9691C" w:rsidP="005628EE">
            <w:pPr>
              <w:spacing w:line="40" w:lineRule="atLeast"/>
              <w:contextualSpacing/>
            </w:pPr>
            <w:r w:rsidRPr="005628EE">
              <w:t>Error Code</w:t>
            </w:r>
          </w:p>
        </w:tc>
        <w:tc>
          <w:tcPr>
            <w:tcW w:w="6818" w:type="dxa"/>
          </w:tcPr>
          <w:p w:rsidR="00D9691C" w:rsidRPr="005628EE" w:rsidRDefault="00D9691C" w:rsidP="005628EE">
            <w:pPr>
              <w:spacing w:line="40" w:lineRule="atLeast"/>
              <w:contextualSpacing/>
            </w:pPr>
            <w:r w:rsidRPr="005628EE">
              <w:t>13</w:t>
            </w:r>
          </w:p>
        </w:tc>
      </w:tr>
      <w:tr w:rsidR="00E1191E" w:rsidRPr="005628EE" w:rsidTr="00AE5361">
        <w:trPr>
          <w:trHeight w:val="338"/>
        </w:trPr>
        <w:tc>
          <w:tcPr>
            <w:tcW w:w="1399" w:type="dxa"/>
            <w:shd w:val="clear" w:color="auto" w:fill="D0CECE" w:themeFill="background2" w:themeFillShade="E6"/>
          </w:tcPr>
          <w:p w:rsidR="00E1191E" w:rsidRPr="005628EE" w:rsidRDefault="00E1191E" w:rsidP="005628EE">
            <w:pPr>
              <w:spacing w:line="40" w:lineRule="atLeast"/>
              <w:contextualSpacing/>
            </w:pPr>
            <w:r w:rsidRPr="005628EE">
              <w:t>Description</w:t>
            </w:r>
          </w:p>
        </w:tc>
        <w:tc>
          <w:tcPr>
            <w:tcW w:w="6818" w:type="dxa"/>
          </w:tcPr>
          <w:p w:rsidR="00E1191E" w:rsidRPr="005628EE" w:rsidRDefault="00E1191E" w:rsidP="005628EE">
            <w:pPr>
              <w:spacing w:line="40" w:lineRule="atLeast"/>
              <w:contextualSpacing/>
            </w:pPr>
            <w:r w:rsidRPr="005628EE">
              <w:t>The keypair is not valid. Public key does not match the privatekey.</w:t>
            </w:r>
          </w:p>
        </w:tc>
      </w:tr>
    </w:tbl>
    <w:p w:rsidR="00275004" w:rsidRPr="005628EE" w:rsidRDefault="00275004" w:rsidP="005628EE">
      <w:pPr>
        <w:spacing w:line="40" w:lineRule="atLeast"/>
        <w:contextualSpacing/>
      </w:pPr>
    </w:p>
    <w:p w:rsidR="00264B14" w:rsidRPr="005628EE" w:rsidRDefault="00264B14" w:rsidP="005628EE">
      <w:pPr>
        <w:shd w:val="clear" w:color="auto" w:fill="E7E6E6" w:themeFill="background2"/>
        <w:spacing w:line="40" w:lineRule="atLeast"/>
        <w:contextualSpacing/>
      </w:pPr>
      <w:r w:rsidRPr="005628EE">
        <w:t>dllEcdsaSign()</w:t>
      </w:r>
    </w:p>
    <w:tbl>
      <w:tblPr>
        <w:tblStyle w:val="TableGrid"/>
        <w:tblW w:w="8217" w:type="dxa"/>
        <w:tblLook w:val="04A0" w:firstRow="1" w:lastRow="0" w:firstColumn="1" w:lastColumn="0" w:noHBand="0" w:noVBand="1"/>
      </w:tblPr>
      <w:tblGrid>
        <w:gridCol w:w="1399"/>
        <w:gridCol w:w="6818"/>
      </w:tblGrid>
      <w:tr w:rsidR="00D9691C" w:rsidRPr="005628EE" w:rsidTr="00AE5361">
        <w:trPr>
          <w:trHeight w:val="338"/>
        </w:trPr>
        <w:tc>
          <w:tcPr>
            <w:tcW w:w="1399" w:type="dxa"/>
            <w:shd w:val="clear" w:color="auto" w:fill="D0CECE" w:themeFill="background2" w:themeFillShade="E6"/>
          </w:tcPr>
          <w:p w:rsidR="00D9691C" w:rsidRPr="005628EE" w:rsidRDefault="00D9691C" w:rsidP="005628EE">
            <w:pPr>
              <w:spacing w:line="40" w:lineRule="atLeast"/>
              <w:contextualSpacing/>
            </w:pPr>
            <w:r w:rsidRPr="005628EE">
              <w:t>Error Code</w:t>
            </w:r>
          </w:p>
        </w:tc>
        <w:tc>
          <w:tcPr>
            <w:tcW w:w="6818" w:type="dxa"/>
          </w:tcPr>
          <w:p w:rsidR="00D9691C" w:rsidRPr="005628EE" w:rsidRDefault="00D9691C" w:rsidP="005628EE">
            <w:pPr>
              <w:spacing w:line="40" w:lineRule="atLeast"/>
              <w:contextualSpacing/>
            </w:pPr>
            <w:r w:rsidRPr="005628EE">
              <w:t>8</w:t>
            </w:r>
          </w:p>
        </w:tc>
      </w:tr>
      <w:tr w:rsidR="00AE5361" w:rsidRPr="005628EE" w:rsidTr="00AE5361">
        <w:trPr>
          <w:trHeight w:val="338"/>
        </w:trPr>
        <w:tc>
          <w:tcPr>
            <w:tcW w:w="1399" w:type="dxa"/>
            <w:shd w:val="clear" w:color="auto" w:fill="D0CECE" w:themeFill="background2" w:themeFillShade="E6"/>
          </w:tcPr>
          <w:p w:rsidR="00AE5361" w:rsidRPr="005628EE" w:rsidRDefault="00AE5361" w:rsidP="005628EE">
            <w:pPr>
              <w:spacing w:line="40" w:lineRule="atLeast"/>
              <w:contextualSpacing/>
            </w:pPr>
            <w:r w:rsidRPr="005628EE">
              <w:t>Description</w:t>
            </w:r>
          </w:p>
        </w:tc>
        <w:tc>
          <w:tcPr>
            <w:tcW w:w="6818" w:type="dxa"/>
          </w:tcPr>
          <w:p w:rsidR="00AE5361" w:rsidRPr="005628EE" w:rsidRDefault="00AE5361" w:rsidP="005628EE">
            <w:pPr>
              <w:spacing w:line="40" w:lineRule="atLeast"/>
              <w:contextualSpacing/>
            </w:pPr>
            <w:r w:rsidRPr="005628EE">
              <w:t>The keypair is not valid. Public key does not match the privatekey.</w:t>
            </w:r>
          </w:p>
        </w:tc>
      </w:tr>
    </w:tbl>
    <w:p w:rsidR="0003192B" w:rsidRPr="005628EE" w:rsidRDefault="0003192B" w:rsidP="005628EE">
      <w:pPr>
        <w:spacing w:line="40" w:lineRule="atLeast"/>
        <w:contextualSpacing/>
      </w:pPr>
    </w:p>
    <w:tbl>
      <w:tblPr>
        <w:tblStyle w:val="TableGrid"/>
        <w:tblW w:w="8217" w:type="dxa"/>
        <w:tblLook w:val="04A0" w:firstRow="1" w:lastRow="0" w:firstColumn="1" w:lastColumn="0" w:noHBand="0" w:noVBand="1"/>
      </w:tblPr>
      <w:tblGrid>
        <w:gridCol w:w="1413"/>
        <w:gridCol w:w="6804"/>
      </w:tblGrid>
      <w:tr w:rsidR="005628EE" w:rsidRPr="005628EE" w:rsidTr="00987217">
        <w:trPr>
          <w:trHeight w:val="338"/>
        </w:trPr>
        <w:tc>
          <w:tcPr>
            <w:tcW w:w="1413" w:type="dxa"/>
            <w:shd w:val="clear" w:color="auto" w:fill="D0CECE" w:themeFill="background2" w:themeFillShade="E6"/>
          </w:tcPr>
          <w:p w:rsidR="005628EE" w:rsidRPr="005628EE" w:rsidRDefault="005628EE" w:rsidP="005628EE">
            <w:pPr>
              <w:spacing w:line="40" w:lineRule="atLeast"/>
              <w:contextualSpacing/>
            </w:pPr>
            <w:r w:rsidRPr="005628EE">
              <w:t>Error Code</w:t>
            </w:r>
          </w:p>
        </w:tc>
        <w:tc>
          <w:tcPr>
            <w:tcW w:w="6804" w:type="dxa"/>
          </w:tcPr>
          <w:p w:rsidR="005628EE" w:rsidRPr="005628EE" w:rsidRDefault="005628EE" w:rsidP="005628EE">
            <w:pPr>
              <w:spacing w:line="40" w:lineRule="atLeast"/>
              <w:contextualSpacing/>
            </w:pPr>
            <w:r w:rsidRPr="005628EE">
              <w:t>2989</w:t>
            </w:r>
          </w:p>
        </w:tc>
      </w:tr>
      <w:tr w:rsidR="005628EE" w:rsidRPr="005628EE" w:rsidTr="00987217">
        <w:trPr>
          <w:trHeight w:val="338"/>
        </w:trPr>
        <w:tc>
          <w:tcPr>
            <w:tcW w:w="1413" w:type="dxa"/>
            <w:shd w:val="clear" w:color="auto" w:fill="D0CECE" w:themeFill="background2" w:themeFillShade="E6"/>
          </w:tcPr>
          <w:p w:rsidR="005628EE" w:rsidRPr="005628EE" w:rsidRDefault="005628EE" w:rsidP="005628EE">
            <w:pPr>
              <w:spacing w:line="40" w:lineRule="atLeast"/>
              <w:contextualSpacing/>
            </w:pPr>
            <w:r w:rsidRPr="005628EE">
              <w:t>Description</w:t>
            </w:r>
          </w:p>
        </w:tc>
        <w:tc>
          <w:tcPr>
            <w:tcW w:w="6804" w:type="dxa"/>
          </w:tcPr>
          <w:p w:rsidR="005628EE" w:rsidRPr="005628EE" w:rsidRDefault="005628EE" w:rsidP="005628EE">
            <w:pPr>
              <w:spacing w:line="40" w:lineRule="atLeast"/>
              <w:contextualSpacing/>
            </w:pPr>
            <w:r w:rsidRPr="005628EE">
              <w:t>Hash size is not 32 bytes or signature size is not 64 bytes</w:t>
            </w:r>
          </w:p>
        </w:tc>
      </w:tr>
    </w:tbl>
    <w:p w:rsidR="005628EE" w:rsidRPr="005628EE" w:rsidRDefault="005628EE" w:rsidP="005628EE">
      <w:pPr>
        <w:spacing w:line="40" w:lineRule="atLeast"/>
        <w:contextualSpacing/>
      </w:pPr>
    </w:p>
    <w:p w:rsidR="00D9691C" w:rsidRPr="005628EE" w:rsidRDefault="00264B14" w:rsidP="005628EE">
      <w:pPr>
        <w:shd w:val="clear" w:color="auto" w:fill="E7E6E6" w:themeFill="background2"/>
        <w:spacing w:line="40" w:lineRule="atLeast"/>
        <w:contextualSpacing/>
      </w:pPr>
      <w:r w:rsidRPr="005628EE">
        <w:t>dllEcdsaVerify()</w:t>
      </w:r>
    </w:p>
    <w:tbl>
      <w:tblPr>
        <w:tblStyle w:val="TableGrid"/>
        <w:tblW w:w="8217" w:type="dxa"/>
        <w:tblLook w:val="04A0" w:firstRow="1" w:lastRow="0" w:firstColumn="1" w:lastColumn="0" w:noHBand="0" w:noVBand="1"/>
      </w:tblPr>
      <w:tblGrid>
        <w:gridCol w:w="1413"/>
        <w:gridCol w:w="6804"/>
      </w:tblGrid>
      <w:tr w:rsidR="005628EE" w:rsidRPr="005628EE" w:rsidTr="00987217">
        <w:trPr>
          <w:trHeight w:val="338"/>
        </w:trPr>
        <w:tc>
          <w:tcPr>
            <w:tcW w:w="1413" w:type="dxa"/>
            <w:shd w:val="clear" w:color="auto" w:fill="D0CECE" w:themeFill="background2" w:themeFillShade="E6"/>
          </w:tcPr>
          <w:p w:rsidR="005628EE" w:rsidRPr="005628EE" w:rsidRDefault="005628EE" w:rsidP="005628EE">
            <w:pPr>
              <w:spacing w:line="40" w:lineRule="atLeast"/>
              <w:contextualSpacing/>
            </w:pPr>
            <w:r w:rsidRPr="005628EE">
              <w:t>Error Code</w:t>
            </w:r>
          </w:p>
        </w:tc>
        <w:tc>
          <w:tcPr>
            <w:tcW w:w="6804" w:type="dxa"/>
          </w:tcPr>
          <w:p w:rsidR="005628EE" w:rsidRPr="005628EE" w:rsidRDefault="005628EE" w:rsidP="005628EE">
            <w:pPr>
              <w:spacing w:line="40" w:lineRule="atLeast"/>
              <w:contextualSpacing/>
            </w:pPr>
            <w:r w:rsidRPr="005628EE">
              <w:t>2989</w:t>
            </w:r>
          </w:p>
        </w:tc>
      </w:tr>
      <w:tr w:rsidR="005628EE" w:rsidRPr="005628EE" w:rsidTr="00987217">
        <w:trPr>
          <w:trHeight w:val="338"/>
        </w:trPr>
        <w:tc>
          <w:tcPr>
            <w:tcW w:w="1413" w:type="dxa"/>
            <w:shd w:val="clear" w:color="auto" w:fill="D0CECE" w:themeFill="background2" w:themeFillShade="E6"/>
          </w:tcPr>
          <w:p w:rsidR="005628EE" w:rsidRPr="005628EE" w:rsidRDefault="005628EE" w:rsidP="005628EE">
            <w:pPr>
              <w:spacing w:line="40" w:lineRule="atLeast"/>
              <w:contextualSpacing/>
            </w:pPr>
            <w:r w:rsidRPr="005628EE">
              <w:t>Description</w:t>
            </w:r>
          </w:p>
        </w:tc>
        <w:tc>
          <w:tcPr>
            <w:tcW w:w="6804" w:type="dxa"/>
          </w:tcPr>
          <w:p w:rsidR="005628EE" w:rsidRPr="005628EE" w:rsidRDefault="005628EE" w:rsidP="005628EE">
            <w:pPr>
              <w:spacing w:line="40" w:lineRule="atLeast"/>
              <w:contextualSpacing/>
            </w:pPr>
            <w:r w:rsidRPr="005628EE">
              <w:t>Hash size is not 32 bytes or signature size is not 64 bytes</w:t>
            </w:r>
          </w:p>
        </w:tc>
      </w:tr>
    </w:tbl>
    <w:p w:rsidR="005628EE" w:rsidRPr="005628EE" w:rsidRDefault="005628EE" w:rsidP="005628EE">
      <w:pPr>
        <w:spacing w:line="40" w:lineRule="atLeast"/>
        <w:contextualSpacing/>
      </w:pPr>
    </w:p>
    <w:tbl>
      <w:tblPr>
        <w:tblStyle w:val="TableGrid"/>
        <w:tblW w:w="8217" w:type="dxa"/>
        <w:tblLook w:val="04A0" w:firstRow="1" w:lastRow="0" w:firstColumn="1" w:lastColumn="0" w:noHBand="0" w:noVBand="1"/>
      </w:tblPr>
      <w:tblGrid>
        <w:gridCol w:w="1399"/>
        <w:gridCol w:w="6818"/>
      </w:tblGrid>
      <w:tr w:rsidR="00AE5361" w:rsidRPr="005628EE" w:rsidTr="00987217">
        <w:trPr>
          <w:trHeight w:val="338"/>
        </w:trPr>
        <w:tc>
          <w:tcPr>
            <w:tcW w:w="1399" w:type="dxa"/>
            <w:shd w:val="clear" w:color="auto" w:fill="D0CECE" w:themeFill="background2" w:themeFillShade="E6"/>
          </w:tcPr>
          <w:p w:rsidR="00AE5361" w:rsidRPr="005628EE" w:rsidRDefault="00AE5361" w:rsidP="005628EE">
            <w:pPr>
              <w:spacing w:line="40" w:lineRule="atLeast"/>
              <w:contextualSpacing/>
            </w:pPr>
            <w:r w:rsidRPr="005628EE">
              <w:t>Error Code</w:t>
            </w:r>
          </w:p>
        </w:tc>
        <w:tc>
          <w:tcPr>
            <w:tcW w:w="6818" w:type="dxa"/>
          </w:tcPr>
          <w:p w:rsidR="00AE5361" w:rsidRPr="005628EE" w:rsidRDefault="00AE5361" w:rsidP="005628EE">
            <w:pPr>
              <w:spacing w:line="40" w:lineRule="atLeast"/>
              <w:contextualSpacing/>
            </w:pPr>
            <w:r w:rsidRPr="005628EE">
              <w:t>8</w:t>
            </w:r>
          </w:p>
        </w:tc>
      </w:tr>
      <w:tr w:rsidR="00AE5361" w:rsidRPr="005628EE" w:rsidTr="00987217">
        <w:trPr>
          <w:trHeight w:val="338"/>
        </w:trPr>
        <w:tc>
          <w:tcPr>
            <w:tcW w:w="1399" w:type="dxa"/>
            <w:shd w:val="clear" w:color="auto" w:fill="D0CECE" w:themeFill="background2" w:themeFillShade="E6"/>
          </w:tcPr>
          <w:p w:rsidR="00AE5361" w:rsidRPr="005628EE" w:rsidRDefault="00AE5361" w:rsidP="005628EE">
            <w:pPr>
              <w:spacing w:line="40" w:lineRule="atLeast"/>
              <w:contextualSpacing/>
            </w:pPr>
            <w:r w:rsidRPr="005628EE">
              <w:t>Description</w:t>
            </w:r>
          </w:p>
        </w:tc>
        <w:tc>
          <w:tcPr>
            <w:tcW w:w="6818" w:type="dxa"/>
          </w:tcPr>
          <w:p w:rsidR="00AE5361" w:rsidRPr="005628EE" w:rsidRDefault="00AE5361" w:rsidP="005628EE">
            <w:pPr>
              <w:spacing w:line="40" w:lineRule="atLeast"/>
              <w:contextualSpacing/>
            </w:pPr>
            <w:r w:rsidRPr="005628EE">
              <w:t>The keypair is not valid. Public key does not match the privatekey.</w:t>
            </w:r>
          </w:p>
        </w:tc>
      </w:tr>
    </w:tbl>
    <w:p w:rsidR="00AE5361" w:rsidRPr="005628EE" w:rsidRDefault="00AE5361" w:rsidP="005628EE">
      <w:pPr>
        <w:spacing w:line="40" w:lineRule="atLeast"/>
        <w:contextualSpacing/>
      </w:pPr>
    </w:p>
    <w:tbl>
      <w:tblPr>
        <w:tblStyle w:val="TableGrid"/>
        <w:tblW w:w="8217" w:type="dxa"/>
        <w:tblLook w:val="04A0" w:firstRow="1" w:lastRow="0" w:firstColumn="1" w:lastColumn="0" w:noHBand="0" w:noVBand="1"/>
      </w:tblPr>
      <w:tblGrid>
        <w:gridCol w:w="1399"/>
        <w:gridCol w:w="6818"/>
      </w:tblGrid>
      <w:tr w:rsidR="00AE5361" w:rsidRPr="005628EE" w:rsidTr="00987217">
        <w:trPr>
          <w:trHeight w:val="338"/>
        </w:trPr>
        <w:tc>
          <w:tcPr>
            <w:tcW w:w="1399" w:type="dxa"/>
            <w:shd w:val="clear" w:color="auto" w:fill="D0CECE" w:themeFill="background2" w:themeFillShade="E6"/>
          </w:tcPr>
          <w:p w:rsidR="00AE5361" w:rsidRPr="005628EE" w:rsidRDefault="00AE5361" w:rsidP="005628EE">
            <w:pPr>
              <w:spacing w:line="40" w:lineRule="atLeast"/>
              <w:contextualSpacing/>
            </w:pPr>
            <w:r w:rsidRPr="005628EE">
              <w:t>Error Code</w:t>
            </w:r>
          </w:p>
        </w:tc>
        <w:tc>
          <w:tcPr>
            <w:tcW w:w="6818" w:type="dxa"/>
          </w:tcPr>
          <w:p w:rsidR="00AE5361" w:rsidRPr="005628EE" w:rsidRDefault="00AE5361" w:rsidP="005628EE">
            <w:pPr>
              <w:spacing w:line="40" w:lineRule="atLeast"/>
              <w:contextualSpacing/>
            </w:pPr>
            <w:r w:rsidRPr="005628EE">
              <w:t>-24576</w:t>
            </w:r>
          </w:p>
        </w:tc>
      </w:tr>
      <w:tr w:rsidR="00AE5361" w:rsidRPr="005628EE" w:rsidTr="00987217">
        <w:trPr>
          <w:trHeight w:val="338"/>
        </w:trPr>
        <w:tc>
          <w:tcPr>
            <w:tcW w:w="1399" w:type="dxa"/>
            <w:shd w:val="clear" w:color="auto" w:fill="D0CECE" w:themeFill="background2" w:themeFillShade="E6"/>
          </w:tcPr>
          <w:p w:rsidR="00AE5361" w:rsidRPr="005628EE" w:rsidRDefault="00AE5361" w:rsidP="005628EE">
            <w:pPr>
              <w:spacing w:line="40" w:lineRule="atLeast"/>
              <w:contextualSpacing/>
            </w:pPr>
            <w:r w:rsidRPr="005628EE">
              <w:t>Description</w:t>
            </w:r>
          </w:p>
        </w:tc>
        <w:tc>
          <w:tcPr>
            <w:tcW w:w="6818" w:type="dxa"/>
          </w:tcPr>
          <w:p w:rsidR="00AE5361" w:rsidRPr="005628EE" w:rsidRDefault="00AE5361" w:rsidP="005628EE">
            <w:pPr>
              <w:pStyle w:val="ListParagraph"/>
              <w:numPr>
                <w:ilvl w:val="2"/>
                <w:numId w:val="20"/>
              </w:numPr>
              <w:spacing w:line="40" w:lineRule="atLeast"/>
              <w:ind w:left="51" w:hanging="142"/>
            </w:pPr>
            <w:r w:rsidRPr="005628EE">
              <w:t xml:space="preserve">KeyBlock[] array size was not 104 bytes. </w:t>
            </w:r>
          </w:p>
          <w:p w:rsidR="00AE5361" w:rsidRPr="005628EE" w:rsidRDefault="00AE5361" w:rsidP="005628EE">
            <w:pPr>
              <w:pStyle w:val="ListParagraph"/>
              <w:numPr>
                <w:ilvl w:val="2"/>
                <w:numId w:val="20"/>
              </w:numPr>
              <w:spacing w:line="40" w:lineRule="atLeast"/>
              <w:ind w:left="51" w:hanging="142"/>
            </w:pPr>
            <w:r w:rsidRPr="005628EE">
              <w:t>The keypair is not valid. Public key does not match the privatekey.</w:t>
            </w:r>
          </w:p>
          <w:p w:rsidR="00AE5361" w:rsidRDefault="00AE5361" w:rsidP="005628EE">
            <w:pPr>
              <w:pStyle w:val="ListParagraph"/>
              <w:numPr>
                <w:ilvl w:val="2"/>
                <w:numId w:val="20"/>
              </w:numPr>
              <w:spacing w:line="40" w:lineRule="atLeast"/>
              <w:ind w:left="51" w:hanging="142"/>
            </w:pPr>
            <w:r w:rsidRPr="005628EE">
              <w:t>HashSizeBytes is not 32.</w:t>
            </w:r>
          </w:p>
          <w:p w:rsidR="00B41E32" w:rsidRPr="005628EE" w:rsidRDefault="00B41E32" w:rsidP="005628EE">
            <w:pPr>
              <w:pStyle w:val="ListParagraph"/>
              <w:numPr>
                <w:ilvl w:val="2"/>
                <w:numId w:val="20"/>
              </w:numPr>
              <w:spacing w:line="40" w:lineRule="atLeast"/>
              <w:ind w:left="51" w:hanging="142"/>
            </w:pPr>
            <w:r>
              <w:t>Signature verification failed (signature is not valid)</w:t>
            </w:r>
          </w:p>
        </w:tc>
      </w:tr>
    </w:tbl>
    <w:p w:rsidR="00AE5361" w:rsidRPr="005628EE" w:rsidRDefault="00AE5361" w:rsidP="005628EE">
      <w:pPr>
        <w:spacing w:line="40" w:lineRule="atLeast"/>
        <w:contextualSpacing/>
      </w:pPr>
    </w:p>
    <w:tbl>
      <w:tblPr>
        <w:tblStyle w:val="TableGrid"/>
        <w:tblW w:w="8217" w:type="dxa"/>
        <w:tblLook w:val="04A0" w:firstRow="1" w:lastRow="0" w:firstColumn="1" w:lastColumn="0" w:noHBand="0" w:noVBand="1"/>
      </w:tblPr>
      <w:tblGrid>
        <w:gridCol w:w="1399"/>
        <w:gridCol w:w="6818"/>
      </w:tblGrid>
      <w:tr w:rsidR="00AE5361" w:rsidRPr="005628EE" w:rsidTr="00987217">
        <w:trPr>
          <w:trHeight w:val="338"/>
        </w:trPr>
        <w:tc>
          <w:tcPr>
            <w:tcW w:w="1399" w:type="dxa"/>
            <w:shd w:val="clear" w:color="auto" w:fill="D0CECE" w:themeFill="background2" w:themeFillShade="E6"/>
          </w:tcPr>
          <w:p w:rsidR="00AE5361" w:rsidRPr="005628EE" w:rsidRDefault="00AE5361" w:rsidP="005628EE">
            <w:pPr>
              <w:spacing w:line="40" w:lineRule="atLeast"/>
              <w:contextualSpacing/>
            </w:pPr>
            <w:r w:rsidRPr="005628EE">
              <w:t>Error Code</w:t>
            </w:r>
          </w:p>
        </w:tc>
        <w:tc>
          <w:tcPr>
            <w:tcW w:w="6818" w:type="dxa"/>
          </w:tcPr>
          <w:p w:rsidR="00AE5361" w:rsidRPr="005628EE" w:rsidRDefault="00AE5361" w:rsidP="005628EE">
            <w:pPr>
              <w:spacing w:line="40" w:lineRule="atLeast"/>
              <w:contextualSpacing/>
            </w:pPr>
            <w:r w:rsidRPr="005628EE">
              <w:t>13</w:t>
            </w:r>
          </w:p>
        </w:tc>
      </w:tr>
      <w:tr w:rsidR="00AE5361" w:rsidRPr="005628EE" w:rsidTr="00987217">
        <w:trPr>
          <w:trHeight w:val="338"/>
        </w:trPr>
        <w:tc>
          <w:tcPr>
            <w:tcW w:w="1399" w:type="dxa"/>
            <w:shd w:val="clear" w:color="auto" w:fill="D0CECE" w:themeFill="background2" w:themeFillShade="E6"/>
          </w:tcPr>
          <w:p w:rsidR="00AE5361" w:rsidRPr="005628EE" w:rsidRDefault="00AE5361" w:rsidP="005628EE">
            <w:pPr>
              <w:spacing w:line="40" w:lineRule="atLeast"/>
              <w:contextualSpacing/>
            </w:pPr>
            <w:r w:rsidRPr="005628EE">
              <w:t>Description</w:t>
            </w:r>
          </w:p>
        </w:tc>
        <w:tc>
          <w:tcPr>
            <w:tcW w:w="6818" w:type="dxa"/>
          </w:tcPr>
          <w:p w:rsidR="00AE5361" w:rsidRPr="005628EE" w:rsidRDefault="00AE5361" w:rsidP="005628EE">
            <w:pPr>
              <w:spacing w:line="40" w:lineRule="atLeast"/>
              <w:contextualSpacing/>
            </w:pPr>
            <w:r w:rsidRPr="005628EE">
              <w:t>The keypair is not valid. Public key does not match the privatekey.</w:t>
            </w:r>
          </w:p>
        </w:tc>
      </w:tr>
    </w:tbl>
    <w:p w:rsidR="00E87F9C" w:rsidRDefault="00E87F9C" w:rsidP="00AE5361"/>
    <w:sectPr w:rsidR="00E87F9C" w:rsidSect="00472C0D">
      <w:headerReference w:type="default" r:id="rId18"/>
      <w:footerReference w:type="default" r:id="rId19"/>
      <w:headerReference w:type="first" r:id="rId20"/>
      <w:footerReference w:type="first" r:id="rId21"/>
      <w:pgSz w:w="11906" w:h="16838" w:code="9"/>
      <w:pgMar w:top="2574" w:right="2268" w:bottom="1134"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23BF" w:rsidRDefault="00C123BF">
      <w:r>
        <w:separator/>
      </w:r>
    </w:p>
  </w:endnote>
  <w:endnote w:type="continuationSeparator" w:id="0">
    <w:p w:rsidR="00C123BF" w:rsidRDefault="00C12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sch Office Sans">
    <w:altName w:val="Arial Unicode MS"/>
    <w:panose1 w:val="00000000000000000000"/>
    <w:charset w:val="00"/>
    <w:family w:val="auto"/>
    <w:pitch w:val="variable"/>
    <w:sig w:usb0="A00002FF" w:usb1="0000E0DB" w:usb2="00000000" w:usb3="00000000" w:csb0="0000019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LStat">
    <w:altName w:val="Arial"/>
    <w:panose1 w:val="00000000000000000000"/>
    <w:charset w:val="00"/>
    <w:family w:val="roman"/>
    <w:notTrueType/>
    <w:pitch w:val="default"/>
    <w:sig w:usb0="0282A578" w:usb1="00000008" w:usb2="0282A578" w:usb3="00000008" w:csb0="0000002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38A" w:rsidRDefault="001B03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38A" w:rsidRPr="005A2AF5" w:rsidRDefault="001B038A">
    <w:pPr>
      <w:pStyle w:val="Footer"/>
      <w:spacing w:line="240" w:lineRule="auto"/>
      <w:ind w:left="170" w:hanging="170"/>
      <w:rPr>
        <w:noProof/>
        <w:sz w:val="16"/>
        <w:lang w:val="de-DE"/>
      </w:rPr>
    </w:pPr>
    <w:r>
      <w:rPr>
        <w:sz w:val="16"/>
      </w:rPr>
      <w:sym w:font="Symbol" w:char="F0D3"/>
    </w:r>
    <w:r w:rsidRPr="005A2AF5">
      <w:rPr>
        <w:sz w:val="16"/>
        <w:lang w:val="de-DE"/>
      </w:rPr>
      <w:tab/>
      <w:t>Alle Rechte bei Robert Bosch GmbH, auch für den Fall von Schutzrechtsanmeldungen</w:t>
    </w:r>
  </w:p>
  <w:p w:rsidR="001B038A" w:rsidRPr="005A2AF5" w:rsidRDefault="001B038A">
    <w:pPr>
      <w:pStyle w:val="Footer"/>
      <w:spacing w:line="240" w:lineRule="auto"/>
      <w:ind w:left="284" w:hanging="284"/>
      <w:rPr>
        <w:noProof/>
        <w:sz w:val="16"/>
        <w:lang w:val="de-DE"/>
      </w:rPr>
    </w:pPr>
  </w:p>
  <w:bookmarkStart w:id="15" w:name="saxDocInformation"/>
  <w:p w:rsidR="001B038A" w:rsidRDefault="001B038A">
    <w:pPr>
      <w:pStyle w:val="Header"/>
      <w:spacing w:line="240" w:lineRule="auto"/>
      <w:rPr>
        <w:noProof/>
        <w:sz w:val="16"/>
        <w:lang w:val="en-US"/>
      </w:rPr>
    </w:pPr>
    <w:r>
      <w:rPr>
        <w:noProof/>
        <w:sz w:val="16"/>
      </w:rPr>
      <w:fldChar w:fldCharType="begin"/>
    </w:r>
    <w:r>
      <w:rPr>
        <w:noProof/>
        <w:sz w:val="16"/>
        <w:lang w:val="en-US"/>
      </w:rPr>
      <w:instrText xml:space="preserve"> FILENAME   \* MERGEFORMAT </w:instrText>
    </w:r>
    <w:r>
      <w:rPr>
        <w:noProof/>
        <w:sz w:val="16"/>
      </w:rPr>
      <w:fldChar w:fldCharType="separate"/>
    </w:r>
    <w:r w:rsidR="00D853A6">
      <w:rPr>
        <w:noProof/>
        <w:sz w:val="16"/>
        <w:lang w:val="en-US"/>
      </w:rPr>
      <w:t>ECDSA_caplDLL_Wrapper.docx</w:t>
    </w:r>
    <w:r>
      <w:rPr>
        <w:noProof/>
        <w:sz w:val="16"/>
      </w:rPr>
      <w:fldChar w:fldCharType="end"/>
    </w:r>
    <w:r>
      <w:rPr>
        <w:noProof/>
        <w:sz w:val="16"/>
        <w:lang w:val="en-US"/>
      </w:rPr>
      <w:t xml:space="preserve"> | </w:t>
    </w:r>
    <w:r>
      <w:rPr>
        <w:noProof/>
        <w:sz w:val="16"/>
      </w:rPr>
      <w:fldChar w:fldCharType="begin"/>
    </w:r>
    <w:r>
      <w:rPr>
        <w:noProof/>
        <w:sz w:val="16"/>
      </w:rPr>
      <w:instrText xml:space="preserve"> SAVEDATE  \@ "dd.MM.yyyy"  \* MERGEFORMAT </w:instrText>
    </w:r>
    <w:r>
      <w:rPr>
        <w:noProof/>
        <w:sz w:val="16"/>
      </w:rPr>
      <w:fldChar w:fldCharType="separate"/>
    </w:r>
    <w:r w:rsidR="00D853A6">
      <w:rPr>
        <w:noProof/>
        <w:sz w:val="16"/>
      </w:rPr>
      <w:t>15.01.2021</w:t>
    </w:r>
    <w:r>
      <w:rPr>
        <w:noProof/>
        <w:sz w:val="16"/>
      </w:rPr>
      <w:fldChar w:fldCharType="end"/>
    </w:r>
    <w:r>
      <w:rPr>
        <w:noProof/>
        <w:sz w:val="16"/>
        <w:lang w:val="en-US"/>
      </w:rPr>
      <w:t xml:space="preserve"> | </w:t>
    </w:r>
    <w:r>
      <w:rPr>
        <w:noProof/>
        <w:sz w:val="16"/>
      </w:rPr>
      <w:fldChar w:fldCharType="begin"/>
    </w:r>
    <w:r>
      <w:rPr>
        <w:noProof/>
        <w:sz w:val="16"/>
        <w:lang w:val="en-US"/>
      </w:rPr>
      <w:instrText xml:space="preserve"> AUTHOR   \* MERGEFORMAT </w:instrText>
    </w:r>
    <w:r>
      <w:rPr>
        <w:noProof/>
        <w:sz w:val="16"/>
      </w:rPr>
      <w:fldChar w:fldCharType="separate"/>
    </w:r>
    <w:r w:rsidR="00D853A6">
      <w:rPr>
        <w:noProof/>
        <w:sz w:val="16"/>
        <w:lang w:val="en-US"/>
      </w:rPr>
      <w:t>Toth Andras (AE-BE/ESW6-Bp)</w:t>
    </w:r>
    <w:r>
      <w:rPr>
        <w:noProof/>
        <w:sz w:val="16"/>
      </w:rPr>
      <w:fldChar w:fldCharType="end"/>
    </w:r>
    <w:bookmarkEnd w:id="15"/>
  </w:p>
  <w:p w:rsidR="001B038A" w:rsidRDefault="001B038A">
    <w:pPr>
      <w:pStyle w:val="Footer"/>
      <w:spacing w:line="556" w:lineRule="exact"/>
      <w:rPr>
        <w:sz w:val="16"/>
        <w:lang w:val="en-U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38A" w:rsidRDefault="001B038A">
    <w:pPr>
      <w:pStyle w:val="Footer"/>
      <w:ind w:left="-57"/>
      <w:rPr>
        <w:lang w:val="en-US"/>
      </w:rPr>
    </w:pPr>
    <w:r>
      <w:rPr>
        <w:noProof/>
        <w:lang w:val="en-US"/>
      </w:rPr>
      <w:drawing>
        <wp:anchor distT="0" distB="0" distL="114300" distR="114300" simplePos="0" relativeHeight="251675648" behindDoc="0" locked="0" layoutInCell="1" allowOverlap="1" wp14:anchorId="25879912" wp14:editId="5E081C0F">
          <wp:simplePos x="0" y="0"/>
          <wp:positionH relativeFrom="margin">
            <wp:posOffset>-912153</wp:posOffset>
          </wp:positionH>
          <wp:positionV relativeFrom="paragraph">
            <wp:posOffset>-285408</wp:posOffset>
          </wp:positionV>
          <wp:extent cx="7549515" cy="1089852"/>
          <wp:effectExtent l="0" t="0" r="0" b="0"/>
          <wp:wrapNone/>
          <wp:docPr id="5" name="invis_footer"/>
          <wp:cNvGraphicFramePr>
            <a:graphicFrameLocks xmlns:a="http://schemas.openxmlformats.org/drawingml/2006/main" noSelect="1" noChangeAspect="1"/>
          </wp:cNvGraphicFramePr>
          <a:graphic xmlns:a="http://schemas.openxmlformats.org/drawingml/2006/main">
            <a:graphicData uri="http://schemas.openxmlformats.org/drawingml/2006/picture">
              <pic:pic xmlns:pic="http://schemas.openxmlformats.org/drawingml/2006/picture">
                <pic:nvPicPr>
                  <pic:cNvPr id="4" name="invisible.png"/>
                  <pic:cNvPicPr/>
                </pic:nvPicPr>
                <pic:blipFill>
                  <a:blip r:embed="rId1"/>
                  <a:stretch>
                    <a:fillRect/>
                  </a:stretch>
                </pic:blipFill>
                <pic:spPr>
                  <a:xfrm>
                    <a:off x="0" y="0"/>
                    <a:ext cx="7601872" cy="109741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7216" behindDoc="0" locked="1" layoutInCell="0" allowOverlap="1">
          <wp:simplePos x="0" y="0"/>
          <wp:positionH relativeFrom="page">
            <wp:posOffset>5040630</wp:posOffset>
          </wp:positionH>
          <wp:positionV relativeFrom="page">
            <wp:posOffset>9844405</wp:posOffset>
          </wp:positionV>
          <wp:extent cx="1511300" cy="330200"/>
          <wp:effectExtent l="0" t="0" r="0" b="0"/>
          <wp:wrapNone/>
          <wp:docPr id="490" name="Picture 490" descr="komp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komplet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11300" cy="33020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rPr>
        <w:lang w:val="en-US"/>
      </w:rPr>
      <w:instrText xml:space="preserve"> AUTHOR   \* MERGEFORMAT </w:instrText>
    </w:r>
    <w:r>
      <w:fldChar w:fldCharType="separate"/>
    </w:r>
    <w:r w:rsidR="00D853A6">
      <w:rPr>
        <w:noProof/>
        <w:lang w:val="en-US"/>
      </w:rPr>
      <w:t>Toth Andras (AE-BE/ESW6-Bp)</w:t>
    </w:r>
    <w:r>
      <w:fldChar w:fldCharType="end"/>
    </w:r>
  </w:p>
  <w:p w:rsidR="001B038A" w:rsidRDefault="001B038A">
    <w:pPr>
      <w:pStyle w:val="Footer"/>
      <w:ind w:left="-4082"/>
      <w:rPr>
        <w:lang w:val="en-US"/>
      </w:rPr>
    </w:pPr>
  </w:p>
  <w:p w:rsidR="001B038A" w:rsidRDefault="001B038A">
    <w:pPr>
      <w:pStyle w:val="Footer"/>
      <w:spacing w:line="590" w:lineRule="exact"/>
      <w:ind w:left="-4082"/>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38A" w:rsidRPr="00584B4B" w:rsidRDefault="001B038A">
    <w:pPr>
      <w:pStyle w:val="Footer"/>
      <w:spacing w:line="240" w:lineRule="auto"/>
      <w:ind w:left="170" w:hanging="170"/>
      <w:rPr>
        <w:noProof/>
        <w:sz w:val="16"/>
        <w:lang w:val="hu-HU"/>
      </w:rPr>
    </w:pPr>
    <w:bookmarkStart w:id="20" w:name="saxCopyRight"/>
    <w:r>
      <w:rPr>
        <w:noProof/>
        <w:lang w:val="en-US"/>
      </w:rPr>
      <w:t>©</w:t>
    </w:r>
    <w:r>
      <w:rPr>
        <w:noProof/>
        <w:lang w:val="en-US"/>
      </w:rPr>
      <w:tab/>
      <w:t>Robert Bosch GmbH reserves all rights even in the event of industrial property rights</w:t>
    </w:r>
    <w:bookmarkEnd w:id="20"/>
  </w:p>
  <w:p w:rsidR="001B038A" w:rsidRPr="00584B4B" w:rsidRDefault="001B038A">
    <w:pPr>
      <w:pStyle w:val="Footer"/>
      <w:spacing w:line="240" w:lineRule="auto"/>
      <w:ind w:left="284" w:hanging="284"/>
      <w:rPr>
        <w:noProof/>
        <w:sz w:val="16"/>
        <w:lang w:val="hu-HU"/>
      </w:rPr>
    </w:pPr>
  </w:p>
  <w:p w:rsidR="001B038A" w:rsidRPr="00584B4B" w:rsidRDefault="001B038A">
    <w:pPr>
      <w:pStyle w:val="Header"/>
      <w:spacing w:line="240" w:lineRule="auto"/>
      <w:rPr>
        <w:noProof/>
        <w:sz w:val="16"/>
        <w:lang w:val="hu-HU"/>
      </w:rPr>
    </w:pPr>
    <w:r w:rsidRPr="00584B4B">
      <w:rPr>
        <w:noProof/>
        <w:sz w:val="16"/>
        <w:lang w:val="hu-HU"/>
      </w:rPr>
      <w:fldChar w:fldCharType="begin"/>
    </w:r>
    <w:r w:rsidRPr="00584B4B">
      <w:rPr>
        <w:noProof/>
        <w:sz w:val="16"/>
        <w:lang w:val="hu-HU"/>
      </w:rPr>
      <w:instrText xml:space="preserve"> FILENAME   \* MERGEFORMAT </w:instrText>
    </w:r>
    <w:r w:rsidRPr="00584B4B">
      <w:rPr>
        <w:noProof/>
        <w:sz w:val="16"/>
        <w:lang w:val="hu-HU"/>
      </w:rPr>
      <w:fldChar w:fldCharType="separate"/>
    </w:r>
    <w:r w:rsidR="00D853A6">
      <w:rPr>
        <w:noProof/>
        <w:sz w:val="16"/>
        <w:lang w:val="hu-HU"/>
      </w:rPr>
      <w:t>ECDSA_caplDLL_Wrapper.docx</w:t>
    </w:r>
    <w:r w:rsidRPr="00584B4B">
      <w:rPr>
        <w:noProof/>
        <w:sz w:val="16"/>
        <w:lang w:val="hu-HU"/>
      </w:rPr>
      <w:fldChar w:fldCharType="end"/>
    </w:r>
    <w:r w:rsidRPr="00584B4B">
      <w:rPr>
        <w:noProof/>
        <w:sz w:val="16"/>
        <w:lang w:val="hu-HU"/>
      </w:rPr>
      <w:t xml:space="preserve"> | </w:t>
    </w:r>
    <w:r w:rsidRPr="00584B4B">
      <w:rPr>
        <w:noProof/>
        <w:sz w:val="16"/>
        <w:lang w:val="hu-HU"/>
      </w:rPr>
      <w:fldChar w:fldCharType="begin"/>
    </w:r>
    <w:r w:rsidRPr="00584B4B">
      <w:rPr>
        <w:noProof/>
        <w:sz w:val="16"/>
        <w:lang w:val="hu-HU"/>
      </w:rPr>
      <w:instrText xml:space="preserve"> SAVEDATE  \@ "dd.MM.yyyy"  \* MERGEFORMAT </w:instrText>
    </w:r>
    <w:r w:rsidRPr="00584B4B">
      <w:rPr>
        <w:noProof/>
        <w:sz w:val="16"/>
        <w:lang w:val="hu-HU"/>
      </w:rPr>
      <w:fldChar w:fldCharType="separate"/>
    </w:r>
    <w:r w:rsidR="00D853A6">
      <w:rPr>
        <w:noProof/>
        <w:sz w:val="16"/>
        <w:lang w:val="hu-HU"/>
      </w:rPr>
      <w:t>15.01.2021</w:t>
    </w:r>
    <w:r w:rsidRPr="00584B4B">
      <w:rPr>
        <w:noProof/>
        <w:sz w:val="16"/>
        <w:lang w:val="hu-HU"/>
      </w:rPr>
      <w:fldChar w:fldCharType="end"/>
    </w:r>
    <w:r w:rsidRPr="00584B4B">
      <w:rPr>
        <w:noProof/>
        <w:sz w:val="16"/>
        <w:lang w:val="hu-HU"/>
      </w:rPr>
      <w:t xml:space="preserve"> | </w:t>
    </w:r>
    <w:r w:rsidRPr="00584B4B">
      <w:rPr>
        <w:noProof/>
        <w:sz w:val="16"/>
        <w:lang w:val="hu-HU"/>
      </w:rPr>
      <w:fldChar w:fldCharType="begin"/>
    </w:r>
    <w:r w:rsidRPr="00584B4B">
      <w:rPr>
        <w:noProof/>
        <w:sz w:val="16"/>
        <w:lang w:val="hu-HU"/>
      </w:rPr>
      <w:instrText xml:space="preserve"> AUTHOR   \* MERGEFORMAT </w:instrText>
    </w:r>
    <w:r w:rsidRPr="00584B4B">
      <w:rPr>
        <w:noProof/>
        <w:sz w:val="16"/>
        <w:lang w:val="hu-HU"/>
      </w:rPr>
      <w:fldChar w:fldCharType="separate"/>
    </w:r>
    <w:r w:rsidR="00D853A6">
      <w:rPr>
        <w:noProof/>
        <w:sz w:val="16"/>
        <w:lang w:val="hu-HU"/>
      </w:rPr>
      <w:t>Toth Andras (AE-BE/ESW6-Bp)</w:t>
    </w:r>
    <w:r w:rsidRPr="00584B4B">
      <w:rPr>
        <w:noProof/>
        <w:sz w:val="16"/>
        <w:lang w:val="hu-HU"/>
      </w:rPr>
      <w:fldChar w:fldCharType="end"/>
    </w:r>
  </w:p>
  <w:p w:rsidR="001B038A" w:rsidRPr="00584B4B" w:rsidRDefault="001B038A">
    <w:pPr>
      <w:pStyle w:val="Footer"/>
      <w:spacing w:line="556" w:lineRule="exact"/>
      <w:rPr>
        <w:noProof/>
        <w:sz w:val="16"/>
        <w:lang w:val="hu-HU"/>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38A" w:rsidRPr="00D540DA" w:rsidRDefault="001B038A">
    <w:pPr>
      <w:pStyle w:val="Footer"/>
      <w:spacing w:line="240" w:lineRule="auto"/>
      <w:ind w:left="170" w:hanging="170"/>
      <w:rPr>
        <w:noProof/>
        <w:sz w:val="16"/>
        <w:lang w:val="en-US"/>
      </w:rPr>
    </w:pPr>
    <w:r>
      <w:rPr>
        <w:sz w:val="16"/>
      </w:rPr>
      <w:fldChar w:fldCharType="begin"/>
    </w:r>
    <w:r w:rsidRPr="00D540DA">
      <w:rPr>
        <w:sz w:val="16"/>
        <w:lang w:val="en-US"/>
      </w:rPr>
      <w:instrText xml:space="preserve"> REF  saxCopyRight </w:instrText>
    </w:r>
    <w:r>
      <w:rPr>
        <w:sz w:val="16"/>
      </w:rPr>
      <w:fldChar w:fldCharType="separate"/>
    </w:r>
    <w:r w:rsidR="00D853A6">
      <w:rPr>
        <w:noProof/>
        <w:lang w:val="en-US"/>
      </w:rPr>
      <w:t>©</w:t>
    </w:r>
    <w:r w:rsidR="00D853A6">
      <w:rPr>
        <w:noProof/>
        <w:lang w:val="en-US"/>
      </w:rPr>
      <w:tab/>
      <w:t>Robert Bosch GmbH reserves all rights even in the event of industrial property rights</w:t>
    </w:r>
    <w:r>
      <w:rPr>
        <w:sz w:val="16"/>
      </w:rPr>
      <w:fldChar w:fldCharType="end"/>
    </w:r>
  </w:p>
  <w:p w:rsidR="001B038A" w:rsidRPr="00D540DA" w:rsidRDefault="001B038A">
    <w:pPr>
      <w:pStyle w:val="Footer"/>
      <w:spacing w:line="240" w:lineRule="auto"/>
      <w:rPr>
        <w:noProof/>
        <w:sz w:val="16"/>
        <w:lang w:val="en-US"/>
      </w:rPr>
    </w:pPr>
  </w:p>
  <w:p w:rsidR="001B038A" w:rsidRDefault="001B038A">
    <w:pPr>
      <w:pStyle w:val="Footer"/>
      <w:spacing w:line="240" w:lineRule="auto"/>
      <w:rPr>
        <w:noProof/>
        <w:sz w:val="16"/>
        <w:lang w:val="en-US"/>
      </w:rPr>
    </w:pPr>
    <w:r>
      <w:rPr>
        <w:noProof/>
        <w:sz w:val="16"/>
      </w:rPr>
      <w:fldChar w:fldCharType="begin"/>
    </w:r>
    <w:r>
      <w:rPr>
        <w:noProof/>
        <w:sz w:val="16"/>
        <w:lang w:val="en-US"/>
      </w:rPr>
      <w:instrText xml:space="preserve"> FILENAME   \* MERGEFORMAT </w:instrText>
    </w:r>
    <w:r>
      <w:rPr>
        <w:noProof/>
        <w:sz w:val="16"/>
      </w:rPr>
      <w:fldChar w:fldCharType="separate"/>
    </w:r>
    <w:r w:rsidR="00D853A6">
      <w:rPr>
        <w:noProof/>
        <w:sz w:val="16"/>
        <w:lang w:val="en-US"/>
      </w:rPr>
      <w:t>ECDSA_caplDLL_Wrapper.docx</w:t>
    </w:r>
    <w:r>
      <w:rPr>
        <w:noProof/>
        <w:sz w:val="16"/>
      </w:rPr>
      <w:fldChar w:fldCharType="end"/>
    </w:r>
    <w:r>
      <w:rPr>
        <w:noProof/>
        <w:sz w:val="16"/>
        <w:lang w:val="en-US"/>
      </w:rPr>
      <w:t xml:space="preserve"> | </w:t>
    </w:r>
    <w:r>
      <w:rPr>
        <w:noProof/>
        <w:sz w:val="16"/>
      </w:rPr>
      <w:fldChar w:fldCharType="begin"/>
    </w:r>
    <w:r>
      <w:rPr>
        <w:noProof/>
        <w:sz w:val="16"/>
      </w:rPr>
      <w:instrText xml:space="preserve"> SAVEDATE  \@ "dd.MM.yyyy"  \* MERGEFORMAT </w:instrText>
    </w:r>
    <w:r>
      <w:rPr>
        <w:noProof/>
        <w:sz w:val="16"/>
      </w:rPr>
      <w:fldChar w:fldCharType="separate"/>
    </w:r>
    <w:r w:rsidR="00D853A6">
      <w:rPr>
        <w:noProof/>
        <w:sz w:val="16"/>
      </w:rPr>
      <w:t>15.01.2021</w:t>
    </w:r>
    <w:r>
      <w:rPr>
        <w:noProof/>
        <w:sz w:val="16"/>
      </w:rPr>
      <w:fldChar w:fldCharType="end"/>
    </w:r>
    <w:r>
      <w:rPr>
        <w:noProof/>
        <w:sz w:val="16"/>
        <w:lang w:val="en-US"/>
      </w:rPr>
      <w:t xml:space="preserve"> | </w:t>
    </w:r>
    <w:r>
      <w:rPr>
        <w:noProof/>
        <w:sz w:val="16"/>
      </w:rPr>
      <w:fldChar w:fldCharType="begin"/>
    </w:r>
    <w:r>
      <w:rPr>
        <w:noProof/>
        <w:sz w:val="16"/>
        <w:lang w:val="en-US"/>
      </w:rPr>
      <w:instrText xml:space="preserve"> AUTHOR   \* MERGEFORMAT </w:instrText>
    </w:r>
    <w:r>
      <w:rPr>
        <w:noProof/>
        <w:sz w:val="16"/>
      </w:rPr>
      <w:fldChar w:fldCharType="separate"/>
    </w:r>
    <w:r w:rsidR="00D853A6">
      <w:rPr>
        <w:noProof/>
        <w:sz w:val="16"/>
        <w:lang w:val="en-US"/>
      </w:rPr>
      <w:t>Toth Andras (AE-BE/ESW6-Bp)</w:t>
    </w:r>
    <w:r>
      <w:rPr>
        <w:noProof/>
        <w:sz w:val="16"/>
      </w:rPr>
      <w:fldChar w:fldCharType="end"/>
    </w:r>
  </w:p>
  <w:p w:rsidR="001B038A" w:rsidRDefault="001B038A">
    <w:pPr>
      <w:pStyle w:val="Footer"/>
      <w:spacing w:line="556" w:lineRule="exact"/>
      <w:rPr>
        <w:sz w:val="16"/>
        <w:lang w:val="en-U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38A" w:rsidRPr="00584B4B" w:rsidRDefault="001B038A" w:rsidP="00E71B4D">
    <w:pPr>
      <w:pStyle w:val="Footer"/>
      <w:spacing w:line="240" w:lineRule="auto"/>
      <w:ind w:left="170" w:hanging="170"/>
      <w:rPr>
        <w:noProof/>
        <w:sz w:val="16"/>
        <w:lang w:val="hu-HU"/>
      </w:rPr>
    </w:pPr>
    <w:r>
      <w:rPr>
        <w:noProof/>
        <w:lang w:val="en-US"/>
      </w:rPr>
      <w:drawing>
        <wp:anchor distT="0" distB="0" distL="114300" distR="114300" simplePos="0" relativeHeight="251681792" behindDoc="0" locked="0" layoutInCell="1" allowOverlap="1" wp14:anchorId="48C4B850" wp14:editId="3DDFACA7">
          <wp:simplePos x="0" y="0"/>
          <wp:positionH relativeFrom="page">
            <wp:posOffset>11723</wp:posOffset>
          </wp:positionH>
          <wp:positionV relativeFrom="paragraph">
            <wp:posOffset>-18122</wp:posOffset>
          </wp:positionV>
          <wp:extent cx="7548185" cy="1066214"/>
          <wp:effectExtent l="0" t="0" r="0" b="0"/>
          <wp:wrapNone/>
          <wp:docPr id="9" name="invis_footer_page3"/>
          <wp:cNvGraphicFramePr>
            <a:graphicFrameLocks xmlns:a="http://schemas.openxmlformats.org/drawingml/2006/main" noSelect="1" noChangeAspect="1"/>
          </wp:cNvGraphicFramePr>
          <a:graphic xmlns:a="http://schemas.openxmlformats.org/drawingml/2006/main">
            <a:graphicData uri="http://schemas.openxmlformats.org/drawingml/2006/picture">
              <pic:pic xmlns:pic="http://schemas.openxmlformats.org/drawingml/2006/picture">
                <pic:nvPicPr>
                  <pic:cNvPr id="4" name="invisible.png"/>
                  <pic:cNvPicPr/>
                </pic:nvPicPr>
                <pic:blipFill>
                  <a:blip r:embed="rId1"/>
                  <a:stretch>
                    <a:fillRect/>
                  </a:stretch>
                </pic:blipFill>
                <pic:spPr>
                  <a:xfrm>
                    <a:off x="0" y="0"/>
                    <a:ext cx="7557469" cy="1067525"/>
                  </a:xfrm>
                  <a:prstGeom prst="rect">
                    <a:avLst/>
                  </a:prstGeom>
                </pic:spPr>
              </pic:pic>
            </a:graphicData>
          </a:graphic>
          <wp14:sizeRelH relativeFrom="margin">
            <wp14:pctWidth>0</wp14:pctWidth>
          </wp14:sizeRelH>
          <wp14:sizeRelV relativeFrom="margin">
            <wp14:pctHeight>0</wp14:pctHeight>
          </wp14:sizeRelV>
        </wp:anchor>
      </w:drawing>
    </w:r>
    <w:r w:rsidRPr="00584B4B">
      <w:rPr>
        <w:noProof/>
        <w:sz w:val="16"/>
        <w:lang w:val="hu-HU"/>
      </w:rPr>
      <w:fldChar w:fldCharType="begin" w:fldLock="1"/>
    </w:r>
    <w:r w:rsidRPr="00584B4B">
      <w:rPr>
        <w:noProof/>
        <w:sz w:val="16"/>
        <w:lang w:val="hu-HU"/>
      </w:rPr>
      <w:instrText xml:space="preserve"> REF saxCopyRight </w:instrText>
    </w:r>
    <w:r w:rsidRPr="00584B4B">
      <w:rPr>
        <w:noProof/>
        <w:sz w:val="16"/>
        <w:lang w:val="hu-HU"/>
      </w:rPr>
      <w:fldChar w:fldCharType="separate"/>
    </w:r>
    <w:r w:rsidR="00D853A6">
      <w:rPr>
        <w:noProof/>
        <w:lang w:val="en-US"/>
      </w:rPr>
      <w:t>©</w:t>
    </w:r>
    <w:r w:rsidR="00D853A6">
      <w:rPr>
        <w:noProof/>
        <w:lang w:val="en-US"/>
      </w:rPr>
      <w:tab/>
      <w:t>Robert Bosch GmbH reserves all rights even in the event of industrial property rights</w:t>
    </w:r>
    <w:r w:rsidRPr="00584B4B">
      <w:rPr>
        <w:noProof/>
        <w:sz w:val="16"/>
        <w:lang w:val="hu-HU"/>
      </w:rPr>
      <w:fldChar w:fldCharType="end"/>
    </w:r>
  </w:p>
  <w:p w:rsidR="001B038A" w:rsidRPr="00584B4B" w:rsidRDefault="001B038A" w:rsidP="00E71B4D">
    <w:pPr>
      <w:pStyle w:val="Footer"/>
      <w:spacing w:line="240" w:lineRule="auto"/>
      <w:ind w:left="170" w:hanging="170"/>
      <w:rPr>
        <w:noProof/>
        <w:sz w:val="16"/>
        <w:lang w:val="hu-HU"/>
      </w:rPr>
    </w:pPr>
  </w:p>
  <w:p w:rsidR="001B038A" w:rsidRPr="00584B4B" w:rsidRDefault="001B038A">
    <w:pPr>
      <w:pStyle w:val="Header"/>
      <w:spacing w:line="240" w:lineRule="auto"/>
      <w:rPr>
        <w:noProof/>
        <w:sz w:val="16"/>
        <w:lang w:val="hu-HU"/>
      </w:rPr>
    </w:pPr>
    <w:r w:rsidRPr="00584B4B">
      <w:rPr>
        <w:noProof/>
        <w:sz w:val="16"/>
        <w:lang w:val="hu-HU"/>
      </w:rPr>
      <w:fldChar w:fldCharType="begin"/>
    </w:r>
    <w:r w:rsidRPr="00584B4B">
      <w:rPr>
        <w:noProof/>
        <w:sz w:val="16"/>
        <w:lang w:val="hu-HU"/>
      </w:rPr>
      <w:instrText xml:space="preserve"> FILENAME   \* MERGEFORMAT </w:instrText>
    </w:r>
    <w:r w:rsidRPr="00584B4B">
      <w:rPr>
        <w:noProof/>
        <w:sz w:val="16"/>
        <w:lang w:val="hu-HU"/>
      </w:rPr>
      <w:fldChar w:fldCharType="separate"/>
    </w:r>
    <w:r w:rsidR="00D853A6">
      <w:rPr>
        <w:noProof/>
        <w:sz w:val="16"/>
        <w:lang w:val="hu-HU"/>
      </w:rPr>
      <w:t>ECDSA_caplDLL_Wrapper.docx</w:t>
    </w:r>
    <w:r w:rsidRPr="00584B4B">
      <w:rPr>
        <w:noProof/>
        <w:sz w:val="16"/>
        <w:lang w:val="hu-HU"/>
      </w:rPr>
      <w:fldChar w:fldCharType="end"/>
    </w:r>
    <w:r w:rsidRPr="00584B4B">
      <w:rPr>
        <w:noProof/>
        <w:sz w:val="16"/>
        <w:lang w:val="hu-HU"/>
      </w:rPr>
      <w:t xml:space="preserve"> | </w:t>
    </w:r>
    <w:r w:rsidRPr="00584B4B">
      <w:rPr>
        <w:noProof/>
        <w:sz w:val="16"/>
        <w:lang w:val="hu-HU"/>
      </w:rPr>
      <w:fldChar w:fldCharType="begin"/>
    </w:r>
    <w:r w:rsidRPr="00584B4B">
      <w:rPr>
        <w:noProof/>
        <w:sz w:val="16"/>
        <w:lang w:val="hu-HU"/>
      </w:rPr>
      <w:instrText xml:space="preserve"> SAVEDATE  \@ "dd.MM.yyyy"  \* MERGEFORMAT </w:instrText>
    </w:r>
    <w:r w:rsidRPr="00584B4B">
      <w:rPr>
        <w:noProof/>
        <w:sz w:val="16"/>
        <w:lang w:val="hu-HU"/>
      </w:rPr>
      <w:fldChar w:fldCharType="separate"/>
    </w:r>
    <w:r w:rsidR="00D853A6">
      <w:rPr>
        <w:noProof/>
        <w:sz w:val="16"/>
        <w:lang w:val="hu-HU"/>
      </w:rPr>
      <w:t>15.01.2021</w:t>
    </w:r>
    <w:r w:rsidRPr="00584B4B">
      <w:rPr>
        <w:noProof/>
        <w:sz w:val="16"/>
        <w:lang w:val="hu-HU"/>
      </w:rPr>
      <w:fldChar w:fldCharType="end"/>
    </w:r>
    <w:r w:rsidRPr="00584B4B">
      <w:rPr>
        <w:noProof/>
        <w:sz w:val="16"/>
        <w:lang w:val="hu-HU"/>
      </w:rPr>
      <w:t xml:space="preserve"> | </w:t>
    </w:r>
    <w:r w:rsidRPr="00584B4B">
      <w:rPr>
        <w:noProof/>
        <w:sz w:val="16"/>
        <w:lang w:val="hu-HU"/>
      </w:rPr>
      <w:fldChar w:fldCharType="begin"/>
    </w:r>
    <w:r w:rsidRPr="00584B4B">
      <w:rPr>
        <w:noProof/>
        <w:sz w:val="16"/>
        <w:lang w:val="hu-HU"/>
      </w:rPr>
      <w:instrText xml:space="preserve"> AUTHOR   \* MERGEFORMAT </w:instrText>
    </w:r>
    <w:r w:rsidRPr="00584B4B">
      <w:rPr>
        <w:noProof/>
        <w:sz w:val="16"/>
        <w:lang w:val="hu-HU"/>
      </w:rPr>
      <w:fldChar w:fldCharType="separate"/>
    </w:r>
    <w:r w:rsidR="00D853A6">
      <w:rPr>
        <w:noProof/>
        <w:sz w:val="16"/>
        <w:lang w:val="hu-HU"/>
      </w:rPr>
      <w:t>Toth Andras (AE-BE/ESW6-Bp)</w:t>
    </w:r>
    <w:r w:rsidRPr="00584B4B">
      <w:rPr>
        <w:noProof/>
        <w:sz w:val="16"/>
        <w:lang w:val="hu-HU"/>
      </w:rPr>
      <w:fldChar w:fldCharType="end"/>
    </w:r>
  </w:p>
  <w:p w:rsidR="001B038A" w:rsidRPr="00584B4B" w:rsidRDefault="001B038A">
    <w:pPr>
      <w:pStyle w:val="Footer"/>
      <w:spacing w:line="556" w:lineRule="exact"/>
      <w:rPr>
        <w:noProof/>
        <w:sz w:val="16"/>
        <w:lang w:val="hu-HU"/>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38A" w:rsidRPr="00D540DA" w:rsidRDefault="001B038A">
    <w:pPr>
      <w:pStyle w:val="Footer"/>
      <w:spacing w:line="240" w:lineRule="auto"/>
      <w:ind w:left="170" w:hanging="170"/>
      <w:rPr>
        <w:noProof/>
        <w:sz w:val="16"/>
        <w:lang w:val="en-US"/>
      </w:rPr>
    </w:pPr>
    <w:r>
      <w:rPr>
        <w:sz w:val="16"/>
      </w:rPr>
      <w:fldChar w:fldCharType="begin"/>
    </w:r>
    <w:r w:rsidRPr="00D540DA">
      <w:rPr>
        <w:sz w:val="16"/>
        <w:lang w:val="en-US"/>
      </w:rPr>
      <w:instrText xml:space="preserve"> REF  saxCopyRight </w:instrText>
    </w:r>
    <w:r>
      <w:rPr>
        <w:sz w:val="16"/>
      </w:rPr>
      <w:fldChar w:fldCharType="separate"/>
    </w:r>
    <w:r w:rsidR="00D853A6">
      <w:rPr>
        <w:noProof/>
        <w:lang w:val="en-US"/>
      </w:rPr>
      <w:t>©</w:t>
    </w:r>
    <w:r w:rsidR="00D853A6">
      <w:rPr>
        <w:noProof/>
        <w:lang w:val="en-US"/>
      </w:rPr>
      <w:tab/>
      <w:t>Robert Bosch GmbH reserves all rights even in the event of industrial property rights</w:t>
    </w:r>
    <w:r>
      <w:rPr>
        <w:sz w:val="16"/>
      </w:rPr>
      <w:fldChar w:fldCharType="end"/>
    </w:r>
  </w:p>
  <w:p w:rsidR="001B038A" w:rsidRPr="00D540DA" w:rsidRDefault="001B038A">
    <w:pPr>
      <w:pStyle w:val="Footer"/>
      <w:spacing w:line="240" w:lineRule="auto"/>
      <w:rPr>
        <w:noProof/>
        <w:sz w:val="16"/>
        <w:lang w:val="en-US"/>
      </w:rPr>
    </w:pPr>
  </w:p>
  <w:p w:rsidR="001B038A" w:rsidRDefault="001B038A">
    <w:pPr>
      <w:pStyle w:val="Footer"/>
      <w:spacing w:line="240" w:lineRule="auto"/>
      <w:rPr>
        <w:noProof/>
        <w:sz w:val="16"/>
        <w:lang w:val="en-US"/>
      </w:rPr>
    </w:pPr>
    <w:r>
      <w:rPr>
        <w:noProof/>
        <w:sz w:val="16"/>
      </w:rPr>
      <w:fldChar w:fldCharType="begin"/>
    </w:r>
    <w:r>
      <w:rPr>
        <w:noProof/>
        <w:sz w:val="16"/>
        <w:lang w:val="en-US"/>
      </w:rPr>
      <w:instrText xml:space="preserve"> FILENAME   \* MERGEFORMAT </w:instrText>
    </w:r>
    <w:r>
      <w:rPr>
        <w:noProof/>
        <w:sz w:val="16"/>
      </w:rPr>
      <w:fldChar w:fldCharType="separate"/>
    </w:r>
    <w:r w:rsidR="00D853A6">
      <w:rPr>
        <w:noProof/>
        <w:sz w:val="16"/>
        <w:lang w:val="en-US"/>
      </w:rPr>
      <w:t>ECDSA_caplDLL_Wrapper.docx</w:t>
    </w:r>
    <w:r>
      <w:rPr>
        <w:noProof/>
        <w:sz w:val="16"/>
      </w:rPr>
      <w:fldChar w:fldCharType="end"/>
    </w:r>
    <w:r>
      <w:rPr>
        <w:noProof/>
        <w:sz w:val="16"/>
        <w:lang w:val="en-US"/>
      </w:rPr>
      <w:t xml:space="preserve"> | </w:t>
    </w:r>
    <w:r>
      <w:rPr>
        <w:noProof/>
        <w:sz w:val="16"/>
      </w:rPr>
      <w:fldChar w:fldCharType="begin"/>
    </w:r>
    <w:r>
      <w:rPr>
        <w:noProof/>
        <w:sz w:val="16"/>
      </w:rPr>
      <w:instrText xml:space="preserve"> SAVEDATE  \@ "dd.MM.yyyy"  \* MERGEFORMAT </w:instrText>
    </w:r>
    <w:r>
      <w:rPr>
        <w:noProof/>
        <w:sz w:val="16"/>
      </w:rPr>
      <w:fldChar w:fldCharType="separate"/>
    </w:r>
    <w:r w:rsidR="00D853A6">
      <w:rPr>
        <w:noProof/>
        <w:sz w:val="16"/>
      </w:rPr>
      <w:t>15.01.2021</w:t>
    </w:r>
    <w:r>
      <w:rPr>
        <w:noProof/>
        <w:sz w:val="16"/>
      </w:rPr>
      <w:fldChar w:fldCharType="end"/>
    </w:r>
    <w:r>
      <w:rPr>
        <w:noProof/>
        <w:sz w:val="16"/>
        <w:lang w:val="en-US"/>
      </w:rPr>
      <w:t xml:space="preserve"> | </w:t>
    </w:r>
    <w:r>
      <w:rPr>
        <w:noProof/>
        <w:sz w:val="16"/>
      </w:rPr>
      <w:fldChar w:fldCharType="begin"/>
    </w:r>
    <w:r>
      <w:rPr>
        <w:noProof/>
        <w:sz w:val="16"/>
        <w:lang w:val="en-US"/>
      </w:rPr>
      <w:instrText xml:space="preserve"> AUTHOR   \* MERGEFORMAT </w:instrText>
    </w:r>
    <w:r>
      <w:rPr>
        <w:noProof/>
        <w:sz w:val="16"/>
      </w:rPr>
      <w:fldChar w:fldCharType="separate"/>
    </w:r>
    <w:r w:rsidR="00D853A6">
      <w:rPr>
        <w:noProof/>
        <w:sz w:val="16"/>
        <w:lang w:val="en-US"/>
      </w:rPr>
      <w:t>Toth Andras (AE-BE/ESW6-Bp)</w:t>
    </w:r>
    <w:r>
      <w:rPr>
        <w:noProof/>
        <w:sz w:val="16"/>
      </w:rPr>
      <w:fldChar w:fldCharType="end"/>
    </w:r>
  </w:p>
  <w:p w:rsidR="001B038A" w:rsidRDefault="001B038A">
    <w:pPr>
      <w:pStyle w:val="Footer"/>
      <w:spacing w:line="556" w:lineRule="exact"/>
      <w:rPr>
        <w:sz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23BF" w:rsidRDefault="00C123BF">
      <w:r>
        <w:separator/>
      </w:r>
    </w:p>
  </w:footnote>
  <w:footnote w:type="continuationSeparator" w:id="0">
    <w:p w:rsidR="00C123BF" w:rsidRDefault="00C123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38A" w:rsidRDefault="001B03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38A" w:rsidRDefault="001B038A">
    <w:pPr>
      <w:pStyle w:val="Header"/>
      <w:spacing w:line="400" w:lineRule="exact"/>
    </w:pPr>
  </w:p>
  <w:tbl>
    <w:tblPr>
      <w:tblW w:w="9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222"/>
      <w:gridCol w:w="966"/>
    </w:tblGrid>
    <w:tr w:rsidR="001B038A">
      <w:trPr>
        <w:trHeight w:hRule="exact" w:val="397"/>
      </w:trPr>
      <w:tc>
        <w:tcPr>
          <w:tcW w:w="8222" w:type="dxa"/>
          <w:shd w:val="clear" w:color="auto" w:fill="00376A"/>
        </w:tcPr>
        <w:p w:rsidR="001B038A" w:rsidRDefault="001B038A">
          <w:pPr>
            <w:pStyle w:val="Header"/>
            <w:spacing w:line="300" w:lineRule="atLeast"/>
            <w:ind w:left="284"/>
            <w:rPr>
              <w:color w:val="FFFFFF"/>
              <w:sz w:val="16"/>
            </w:rPr>
          </w:pPr>
          <w:r>
            <w:rPr>
              <w:color w:val="FFFFFF"/>
              <w:sz w:val="16"/>
            </w:rPr>
            <w:t>Inhalt</w:t>
          </w:r>
        </w:p>
      </w:tc>
      <w:tc>
        <w:tcPr>
          <w:tcW w:w="966" w:type="dxa"/>
          <w:tcBorders>
            <w:bottom w:val="nil"/>
          </w:tcBorders>
          <w:shd w:val="clear" w:color="auto" w:fill="auto"/>
        </w:tcPr>
        <w:p w:rsidR="001B038A" w:rsidRDefault="001B038A">
          <w:pPr>
            <w:pStyle w:val="Header"/>
            <w:spacing w:line="300" w:lineRule="atLeast"/>
            <w:ind w:left="284"/>
            <w:rPr>
              <w:sz w:val="16"/>
            </w:rPr>
          </w:pPr>
          <w:r>
            <w:rPr>
              <w:sz w:val="16"/>
            </w:rPr>
            <w:fldChar w:fldCharType="begin"/>
          </w:r>
          <w:r>
            <w:rPr>
              <w:sz w:val="16"/>
            </w:rPr>
            <w:instrText xml:space="preserve"> PAGE </w:instrText>
          </w:r>
          <w:r>
            <w:rPr>
              <w:sz w:val="16"/>
            </w:rPr>
            <w:fldChar w:fldCharType="separate"/>
          </w:r>
          <w:r>
            <w:rPr>
              <w:noProof/>
              <w:sz w:val="16"/>
            </w:rPr>
            <w:t>2</w:t>
          </w:r>
          <w:r>
            <w:rPr>
              <w:sz w:val="16"/>
            </w:rPr>
            <w:fldChar w:fldCharType="end"/>
          </w:r>
          <w:r>
            <w:rPr>
              <w:sz w:val="16"/>
            </w:rPr>
            <w:t>|</w:t>
          </w:r>
          <w:r>
            <w:rPr>
              <w:sz w:val="16"/>
            </w:rPr>
            <w:fldChar w:fldCharType="begin"/>
          </w:r>
          <w:r>
            <w:rPr>
              <w:sz w:val="16"/>
            </w:rPr>
            <w:instrText xml:space="preserve"> NUMPAGES </w:instrText>
          </w:r>
          <w:r>
            <w:rPr>
              <w:sz w:val="16"/>
            </w:rPr>
            <w:fldChar w:fldCharType="separate"/>
          </w:r>
          <w:r w:rsidR="00D853A6">
            <w:rPr>
              <w:noProof/>
              <w:sz w:val="16"/>
            </w:rPr>
            <w:t>7</w:t>
          </w:r>
          <w:r>
            <w:rPr>
              <w:sz w:val="16"/>
            </w:rPr>
            <w:fldChar w:fldCharType="end"/>
          </w:r>
        </w:p>
      </w:tc>
    </w:tr>
  </w:tbl>
  <w:p w:rsidR="001B038A" w:rsidRDefault="001B038A">
    <w:pPr>
      <w:pStyle w:val="Header"/>
      <w:spacing w:line="1376" w:lineRule="exact"/>
    </w:pPr>
    <w:r>
      <w:rPr>
        <w:noProof/>
        <w:lang w:val="en-US"/>
      </w:rPr>
      <mc:AlternateContent>
        <mc:Choice Requires="wps">
          <w:drawing>
            <wp:anchor distT="0" distB="0" distL="114300" distR="114300" simplePos="0" relativeHeight="251655168" behindDoc="1" locked="1" layoutInCell="0" allowOverlap="1" wp14:anchorId="72C09F12" wp14:editId="62A370AF">
              <wp:simplePos x="0" y="0"/>
              <wp:positionH relativeFrom="page">
                <wp:posOffset>900430</wp:posOffset>
              </wp:positionH>
              <wp:positionV relativeFrom="page">
                <wp:posOffset>504190</wp:posOffset>
              </wp:positionV>
              <wp:extent cx="5219700" cy="9107805"/>
              <wp:effectExtent l="0" t="0" r="0" b="0"/>
              <wp:wrapNone/>
              <wp:docPr id="552" name="Rectangle 3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9700" cy="9107805"/>
                      </a:xfrm>
                      <a:prstGeom prst="rect">
                        <a:avLst/>
                      </a:prstGeom>
                      <a:solidFill>
                        <a:srgbClr val="DDDDDD"/>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CAAE11" id="Rectangle 395" o:spid="_x0000_s1026" style="position:absolute;margin-left:70.9pt;margin-top:39.7pt;width:411pt;height:717.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" o:allowincell="f" fillcolor="#ddd" stroked="f">
              <w10:wrap anchorx="page" anchory="page"/>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38A" w:rsidRPr="00584B4B" w:rsidRDefault="001B038A">
    <w:pPr>
      <w:pStyle w:val="Header"/>
      <w:rPr>
        <w:noProof/>
        <w:lang w:val="hu-HU"/>
      </w:rPr>
    </w:pPr>
    <w:r w:rsidRPr="00584B4B">
      <w:rPr>
        <w:noProof/>
        <w:lang w:val="en-US"/>
      </w:rPr>
      <mc:AlternateContent>
        <mc:Choice Requires="wps">
          <w:drawing>
            <wp:anchor distT="0" distB="0" distL="114300" distR="114300" simplePos="0" relativeHeight="251668480" behindDoc="1" locked="0" layoutInCell="0" allowOverlap="1" wp14:anchorId="3FF3507B" wp14:editId="74635F6A">
              <wp:simplePos x="0" y="0"/>
              <wp:positionH relativeFrom="page">
                <wp:posOffset>648335</wp:posOffset>
              </wp:positionH>
              <wp:positionV relativeFrom="page">
                <wp:posOffset>252095</wp:posOffset>
              </wp:positionV>
              <wp:extent cx="6300000" cy="2988000"/>
              <wp:effectExtent l="0" t="0" r="5715" b="3175"/>
              <wp:wrapNone/>
              <wp:docPr id="543"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0000" cy="298800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2C0F1A" id="Rectangle 96" o:spid="_x0000_s1026" style="position:absolute;margin-left:51.05pt;margin-top:19.85pt;width:496.05pt;height:235.3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" o:allowincell="f" fillcolor="silver" stroked="f">
              <w10:wrap anchorx="page" anchory="page"/>
            </v:rect>
          </w:pict>
        </mc:Fallback>
      </mc:AlternateContent>
    </w:r>
  </w:p>
  <w:bookmarkStart w:id="16" w:name="Tmp1"/>
  <w:bookmarkEnd w:id="16"/>
  <w:p w:rsidR="001B038A" w:rsidRPr="00584B4B" w:rsidRDefault="001B038A" w:rsidP="00490CDF">
    <w:pPr>
      <w:pStyle w:val="Header"/>
      <w:spacing w:before="240" w:after="200"/>
      <w:rPr>
        <w:noProof/>
        <w:sz w:val="16"/>
        <w:szCs w:val="16"/>
        <w:lang w:val="hu-HU"/>
      </w:rPr>
    </w:pPr>
    <w:r w:rsidRPr="00584B4B">
      <w:rPr>
        <w:noProof/>
        <w:sz w:val="16"/>
        <w:szCs w:val="16"/>
        <w:lang w:val="hu-HU"/>
      </w:rPr>
      <w:fldChar w:fldCharType="begin"/>
    </w:r>
    <w:r w:rsidRPr="00584B4B">
      <w:rPr>
        <w:noProof/>
        <w:sz w:val="16"/>
        <w:szCs w:val="16"/>
        <w:lang w:val="hu-HU"/>
      </w:rPr>
      <w:instrText xml:space="preserve"> FILENAME </w:instrText>
    </w:r>
    <w:r w:rsidRPr="00584B4B">
      <w:rPr>
        <w:noProof/>
        <w:sz w:val="16"/>
        <w:szCs w:val="16"/>
        <w:lang w:val="hu-HU"/>
      </w:rPr>
      <w:fldChar w:fldCharType="separate"/>
    </w:r>
    <w:r w:rsidR="00D853A6">
      <w:rPr>
        <w:noProof/>
        <w:sz w:val="16"/>
        <w:szCs w:val="16"/>
        <w:lang w:val="hu-HU"/>
      </w:rPr>
      <w:t>ECDSA_caplDLL_Wrapper.docx</w:t>
    </w:r>
    <w:r w:rsidRPr="00584B4B">
      <w:rPr>
        <w:noProof/>
        <w:sz w:val="16"/>
        <w:szCs w:val="16"/>
        <w:lang w:val="hu-HU"/>
      </w:rPr>
      <w:fldChar w:fldCharType="end"/>
    </w:r>
    <w:r w:rsidRPr="00584B4B">
      <w:rPr>
        <w:noProof/>
        <w:sz w:val="16"/>
        <w:szCs w:val="16"/>
        <w:lang w:val="hu-HU"/>
      </w:rPr>
      <w:t xml:space="preserve"> | </w:t>
    </w:r>
    <w:r w:rsidRPr="00584B4B">
      <w:rPr>
        <w:noProof/>
        <w:sz w:val="16"/>
        <w:szCs w:val="16"/>
        <w:lang w:val="hu-HU"/>
      </w:rPr>
      <w:fldChar w:fldCharType="begin"/>
    </w:r>
    <w:r w:rsidRPr="00584B4B">
      <w:rPr>
        <w:noProof/>
        <w:sz w:val="16"/>
        <w:szCs w:val="16"/>
        <w:lang w:val="hu-HU"/>
      </w:rPr>
      <w:instrText xml:space="preserve"> SAVEDATE   \@ "dd.MM.yyyy" \* MERGEFORMAT </w:instrText>
    </w:r>
    <w:r w:rsidRPr="00584B4B">
      <w:rPr>
        <w:noProof/>
        <w:sz w:val="16"/>
        <w:szCs w:val="16"/>
        <w:lang w:val="hu-HU"/>
      </w:rPr>
      <w:fldChar w:fldCharType="separate"/>
    </w:r>
    <w:r w:rsidR="00D853A6">
      <w:rPr>
        <w:noProof/>
        <w:sz w:val="16"/>
        <w:szCs w:val="16"/>
        <w:lang w:val="hu-HU"/>
      </w:rPr>
      <w:t>15.01.2021</w:t>
    </w:r>
    <w:r w:rsidRPr="00584B4B">
      <w:rPr>
        <w:noProof/>
        <w:sz w:val="16"/>
        <w:szCs w:val="16"/>
        <w:lang w:val="hu-HU"/>
      </w:rPr>
      <w:fldChar w:fldCharType="end"/>
    </w:r>
  </w:p>
  <w:tbl>
    <w:tblPr>
      <w:tblW w:w="0" w:type="auto"/>
      <w:tblLayout w:type="fixed"/>
      <w:tblCellMar>
        <w:left w:w="0" w:type="dxa"/>
        <w:right w:w="0" w:type="dxa"/>
      </w:tblCellMar>
      <w:tblLook w:val="01E0" w:firstRow="1" w:lastRow="1" w:firstColumn="1" w:lastColumn="1" w:noHBand="0" w:noVBand="0"/>
    </w:tblPr>
    <w:tblGrid>
      <w:gridCol w:w="8222"/>
    </w:tblGrid>
    <w:tr w:rsidR="001B038A" w:rsidRPr="00584B4B" w:rsidTr="009D743E">
      <w:trPr>
        <w:cantSplit/>
        <w:trHeight w:hRule="exact" w:val="3969"/>
      </w:trPr>
      <w:tc>
        <w:tcPr>
          <w:tcW w:w="8222" w:type="dxa"/>
        </w:tcPr>
        <w:p w:rsidR="001B038A" w:rsidRPr="00584B4B" w:rsidRDefault="001B038A" w:rsidP="009D743E">
          <w:pPr>
            <w:rPr>
              <w:noProof/>
              <w:sz w:val="57"/>
              <w:lang w:val="hu-HU"/>
            </w:rPr>
          </w:pPr>
          <w:bookmarkStart w:id="17" w:name="saxFirstPageHeader"/>
          <w:r>
            <w:rPr>
              <w:noProof/>
              <w:sz w:val="57"/>
              <w:lang w:val="hu-HU"/>
            </w:rPr>
            <w:t>Internal Documentation</w:t>
          </w:r>
          <w:r>
            <w:rPr>
              <w:noProof/>
              <w:sz w:val="57"/>
              <w:lang w:val="hu-HU"/>
            </w:rPr>
            <w:br/>
          </w:r>
          <w:bookmarkEnd w:id="17"/>
          <w:r>
            <w:rPr>
              <w:noProof/>
              <w:lang w:val="en-US"/>
            </w:rPr>
            <w:drawing>
              <wp:anchor distT="0" distB="0" distL="114300" distR="114300" simplePos="0" relativeHeight="251673600" behindDoc="0" locked="0" layoutInCell="1" allowOverlap="1">
                <wp:simplePos x="0" y="0"/>
                <wp:positionH relativeFrom="margin">
                  <wp:posOffset>-900430</wp:posOffset>
                </wp:positionH>
                <wp:positionV relativeFrom="paragraph">
                  <wp:posOffset>-665822</wp:posOffset>
                </wp:positionV>
                <wp:extent cx="7549662" cy="5193030"/>
                <wp:effectExtent l="0" t="0" r="0" b="0"/>
                <wp:wrapNone/>
                <wp:docPr id="4" name="invis_header"/>
                <wp:cNvGraphicFramePr>
                  <a:graphicFrameLocks xmlns:a="http://schemas.openxmlformats.org/drawingml/2006/main" noSelect="1" noChangeAspect="1"/>
                </wp:cNvGraphicFramePr>
                <a:graphic xmlns:a="http://schemas.openxmlformats.org/drawingml/2006/main">
                  <a:graphicData uri="http://schemas.openxmlformats.org/drawingml/2006/picture">
                    <pic:pic xmlns:pic="http://schemas.openxmlformats.org/drawingml/2006/picture">
                      <pic:nvPicPr>
                        <pic:cNvPr id="4" name="invisible.png"/>
                        <pic:cNvPicPr/>
                      </pic:nvPicPr>
                      <pic:blipFill>
                        <a:blip r:embed="rId1"/>
                        <a:stretch>
                          <a:fillRect/>
                        </a:stretch>
                      </pic:blipFill>
                      <pic:spPr>
                        <a:xfrm>
                          <a:off x="0" y="0"/>
                          <a:ext cx="7553757" cy="5195847"/>
                        </a:xfrm>
                        <a:prstGeom prst="rect">
                          <a:avLst/>
                        </a:prstGeom>
                      </pic:spPr>
                    </pic:pic>
                  </a:graphicData>
                </a:graphic>
                <wp14:sizeRelH relativeFrom="margin">
                  <wp14:pctWidth>0</wp14:pctWidth>
                </wp14:sizeRelH>
                <wp14:sizeRelV relativeFrom="margin">
                  <wp14:pctHeight>0</wp14:pctHeight>
                </wp14:sizeRelV>
              </wp:anchor>
            </w:drawing>
          </w:r>
          <w:r w:rsidRPr="00584B4B">
            <w:rPr>
              <w:noProof/>
              <w:sz w:val="57"/>
              <w:lang w:val="en-US"/>
            </w:rPr>
            <mc:AlternateContent>
              <mc:Choice Requires="wpg">
                <w:drawing>
                  <wp:anchor distT="0" distB="0" distL="114300" distR="114300" simplePos="0" relativeHeight="251672576" behindDoc="1" locked="0" layoutInCell="1" allowOverlap="1" wp14:anchorId="23505275" wp14:editId="5B780A2D">
                    <wp:simplePos x="0" y="0"/>
                    <wp:positionH relativeFrom="page">
                      <wp:posOffset>-245110</wp:posOffset>
                    </wp:positionH>
                    <wp:positionV relativeFrom="page">
                      <wp:posOffset>14605</wp:posOffset>
                    </wp:positionV>
                    <wp:extent cx="4456800" cy="2592000"/>
                    <wp:effectExtent l="0" t="0" r="20320" b="18415"/>
                    <wp:wrapNone/>
                    <wp:docPr id="659"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6800" cy="2592000"/>
                              <a:chOff x="438" y="958"/>
                              <a:chExt cx="8055" cy="4479"/>
                            </a:xfrm>
                          </wpg:grpSpPr>
                          <wps:wsp>
                            <wps:cNvPr id="660" name="Line 98"/>
                            <wps:cNvCnPr>
                              <a:cxnSpLocks noChangeShapeType="1"/>
                            </wps:cNvCnPr>
                            <wps:spPr bwMode="auto">
                              <a:xfrm>
                                <a:off x="438" y="1654"/>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661" name="Line 99"/>
                            <wps:cNvCnPr>
                              <a:cxnSpLocks noChangeShapeType="1"/>
                            </wps:cNvCnPr>
                            <wps:spPr bwMode="auto">
                              <a:xfrm>
                                <a:off x="438" y="1604"/>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662" name="Line 100"/>
                            <wps:cNvCnPr>
                              <a:cxnSpLocks noChangeShapeType="1"/>
                            </wps:cNvCnPr>
                            <wps:spPr bwMode="auto">
                              <a:xfrm>
                                <a:off x="438" y="958"/>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663" name="Line 101"/>
                            <wps:cNvCnPr>
                              <a:cxnSpLocks noChangeShapeType="1"/>
                            </wps:cNvCnPr>
                            <wps:spPr bwMode="auto">
                              <a:xfrm>
                                <a:off x="438" y="1107"/>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664" name="Line 102"/>
                            <wps:cNvCnPr>
                              <a:cxnSpLocks noChangeShapeType="1"/>
                            </wps:cNvCnPr>
                            <wps:spPr bwMode="auto">
                              <a:xfrm>
                                <a:off x="438" y="1306"/>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665" name="Line 103"/>
                            <wps:cNvCnPr>
                              <a:cxnSpLocks noChangeShapeType="1"/>
                            </wps:cNvCnPr>
                            <wps:spPr bwMode="auto">
                              <a:xfrm>
                                <a:off x="438" y="1555"/>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666" name="Line 104"/>
                            <wps:cNvCnPr>
                              <a:cxnSpLocks noChangeShapeType="1"/>
                            </wps:cNvCnPr>
                            <wps:spPr bwMode="auto">
                              <a:xfrm>
                                <a:off x="438" y="1853"/>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667" name="Line 105"/>
                            <wps:cNvCnPr>
                              <a:cxnSpLocks noChangeShapeType="1"/>
                            </wps:cNvCnPr>
                            <wps:spPr bwMode="auto">
                              <a:xfrm>
                                <a:off x="438" y="2052"/>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668" name="Line 106"/>
                            <wps:cNvCnPr>
                              <a:cxnSpLocks noChangeShapeType="1"/>
                            </wps:cNvCnPr>
                            <wps:spPr bwMode="auto">
                              <a:xfrm>
                                <a:off x="438" y="2251"/>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669" name="Line 107"/>
                            <wps:cNvCnPr>
                              <a:cxnSpLocks noChangeShapeType="1"/>
                            </wps:cNvCnPr>
                            <wps:spPr bwMode="auto">
                              <a:xfrm>
                                <a:off x="438" y="2451"/>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670" name="Line 108"/>
                            <wps:cNvCnPr>
                              <a:cxnSpLocks noChangeShapeType="1"/>
                            </wps:cNvCnPr>
                            <wps:spPr bwMode="auto">
                              <a:xfrm>
                                <a:off x="438" y="2650"/>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671" name="Line 109"/>
                            <wps:cNvCnPr>
                              <a:cxnSpLocks noChangeShapeType="1"/>
                            </wps:cNvCnPr>
                            <wps:spPr bwMode="auto">
                              <a:xfrm>
                                <a:off x="438" y="2849"/>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672" name="Line 110"/>
                            <wps:cNvCnPr>
                              <a:cxnSpLocks noChangeShapeType="1"/>
                            </wps:cNvCnPr>
                            <wps:spPr bwMode="auto">
                              <a:xfrm>
                                <a:off x="438" y="3048"/>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673" name="Line 111"/>
                            <wps:cNvCnPr>
                              <a:cxnSpLocks noChangeShapeType="1"/>
                            </wps:cNvCnPr>
                            <wps:spPr bwMode="auto">
                              <a:xfrm>
                                <a:off x="438" y="3247"/>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674" name="Line 112"/>
                            <wps:cNvCnPr>
                              <a:cxnSpLocks noChangeShapeType="1"/>
                            </wps:cNvCnPr>
                            <wps:spPr bwMode="auto">
                              <a:xfrm>
                                <a:off x="438" y="3545"/>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675" name="Line 113"/>
                            <wps:cNvCnPr>
                              <a:cxnSpLocks noChangeShapeType="1"/>
                            </wps:cNvCnPr>
                            <wps:spPr bwMode="auto">
                              <a:xfrm>
                                <a:off x="438" y="3894"/>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676" name="Line 114"/>
                            <wps:cNvCnPr>
                              <a:cxnSpLocks noChangeShapeType="1"/>
                            </wps:cNvCnPr>
                            <wps:spPr bwMode="auto">
                              <a:xfrm>
                                <a:off x="438" y="1405"/>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677" name="Line 115"/>
                            <wps:cNvCnPr>
                              <a:cxnSpLocks noChangeShapeType="1"/>
                            </wps:cNvCnPr>
                            <wps:spPr bwMode="auto">
                              <a:xfrm>
                                <a:off x="438" y="1007"/>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678" name="Line 116"/>
                            <wps:cNvCnPr>
                              <a:cxnSpLocks noChangeShapeType="1"/>
                            </wps:cNvCnPr>
                            <wps:spPr bwMode="auto">
                              <a:xfrm>
                                <a:off x="438" y="1157"/>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679" name="Line 117"/>
                            <wps:cNvCnPr>
                              <a:cxnSpLocks noChangeShapeType="1"/>
                            </wps:cNvCnPr>
                            <wps:spPr bwMode="auto">
                              <a:xfrm>
                                <a:off x="438" y="1356"/>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680" name="Line 118"/>
                            <wps:cNvCnPr>
                              <a:cxnSpLocks noChangeShapeType="1"/>
                            </wps:cNvCnPr>
                            <wps:spPr bwMode="auto">
                              <a:xfrm>
                                <a:off x="438" y="1704"/>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681" name="Line 119"/>
                            <wps:cNvCnPr>
                              <a:cxnSpLocks noChangeShapeType="1"/>
                            </wps:cNvCnPr>
                            <wps:spPr bwMode="auto">
                              <a:xfrm>
                                <a:off x="438" y="1903"/>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682" name="Line 120"/>
                            <wps:cNvCnPr>
                              <a:cxnSpLocks noChangeShapeType="1"/>
                            </wps:cNvCnPr>
                            <wps:spPr bwMode="auto">
                              <a:xfrm>
                                <a:off x="438" y="2102"/>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683" name="Line 121"/>
                            <wps:cNvCnPr>
                              <a:cxnSpLocks noChangeShapeType="1"/>
                            </wps:cNvCnPr>
                            <wps:spPr bwMode="auto">
                              <a:xfrm>
                                <a:off x="438" y="2301"/>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684" name="Line 122"/>
                            <wps:cNvCnPr>
                              <a:cxnSpLocks noChangeShapeType="1"/>
                            </wps:cNvCnPr>
                            <wps:spPr bwMode="auto">
                              <a:xfrm>
                                <a:off x="438" y="2500"/>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685" name="Line 123"/>
                            <wps:cNvCnPr>
                              <a:cxnSpLocks noChangeShapeType="1"/>
                            </wps:cNvCnPr>
                            <wps:spPr bwMode="auto">
                              <a:xfrm>
                                <a:off x="438" y="2699"/>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686" name="Line 124"/>
                            <wps:cNvCnPr>
                              <a:cxnSpLocks noChangeShapeType="1"/>
                            </wps:cNvCnPr>
                            <wps:spPr bwMode="auto">
                              <a:xfrm>
                                <a:off x="438" y="2898"/>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687" name="Line 125"/>
                            <wps:cNvCnPr>
                              <a:cxnSpLocks noChangeShapeType="1"/>
                            </wps:cNvCnPr>
                            <wps:spPr bwMode="auto">
                              <a:xfrm>
                                <a:off x="438" y="3097"/>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688" name="Line 126"/>
                            <wps:cNvCnPr>
                              <a:cxnSpLocks noChangeShapeType="1"/>
                            </wps:cNvCnPr>
                            <wps:spPr bwMode="auto">
                              <a:xfrm>
                                <a:off x="438" y="3297"/>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689" name="Line 127"/>
                            <wps:cNvCnPr>
                              <a:cxnSpLocks noChangeShapeType="1"/>
                            </wps:cNvCnPr>
                            <wps:spPr bwMode="auto">
                              <a:xfrm>
                                <a:off x="438" y="3645"/>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690" name="Line 128"/>
                            <wps:cNvCnPr>
                              <a:cxnSpLocks noChangeShapeType="1"/>
                            </wps:cNvCnPr>
                            <wps:spPr bwMode="auto">
                              <a:xfrm>
                                <a:off x="438" y="4043"/>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691" name="Line 129"/>
                            <wps:cNvCnPr>
                              <a:cxnSpLocks noChangeShapeType="1"/>
                            </wps:cNvCnPr>
                            <wps:spPr bwMode="auto">
                              <a:xfrm>
                                <a:off x="438" y="4590"/>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692" name="Line 130"/>
                            <wps:cNvCnPr>
                              <a:cxnSpLocks noChangeShapeType="1"/>
                            </wps:cNvCnPr>
                            <wps:spPr bwMode="auto">
                              <a:xfrm>
                                <a:off x="438" y="1057"/>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693" name="Line 131"/>
                            <wps:cNvCnPr>
                              <a:cxnSpLocks noChangeShapeType="1"/>
                            </wps:cNvCnPr>
                            <wps:spPr bwMode="auto">
                              <a:xfrm>
                                <a:off x="438" y="1206"/>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694" name="Line 132"/>
                            <wps:cNvCnPr>
                              <a:cxnSpLocks noChangeShapeType="1"/>
                            </wps:cNvCnPr>
                            <wps:spPr bwMode="auto">
                              <a:xfrm>
                                <a:off x="438" y="1455"/>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695" name="Line 133"/>
                            <wps:cNvCnPr>
                              <a:cxnSpLocks noChangeShapeType="1"/>
                            </wps:cNvCnPr>
                            <wps:spPr bwMode="auto">
                              <a:xfrm>
                                <a:off x="438" y="1754"/>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696" name="Line 134"/>
                            <wps:cNvCnPr>
                              <a:cxnSpLocks noChangeShapeType="1"/>
                            </wps:cNvCnPr>
                            <wps:spPr bwMode="auto">
                              <a:xfrm>
                                <a:off x="438" y="1953"/>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697" name="Line 135"/>
                            <wps:cNvCnPr>
                              <a:cxnSpLocks noChangeShapeType="1"/>
                            </wps:cNvCnPr>
                            <wps:spPr bwMode="auto">
                              <a:xfrm>
                                <a:off x="438" y="2152"/>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698" name="Line 136"/>
                            <wps:cNvCnPr>
                              <a:cxnSpLocks noChangeShapeType="1"/>
                            </wps:cNvCnPr>
                            <wps:spPr bwMode="auto">
                              <a:xfrm>
                                <a:off x="438" y="2351"/>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699" name="Line 137"/>
                            <wps:cNvCnPr>
                              <a:cxnSpLocks noChangeShapeType="1"/>
                            </wps:cNvCnPr>
                            <wps:spPr bwMode="auto">
                              <a:xfrm>
                                <a:off x="438" y="2550"/>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00" name="Line 138"/>
                            <wps:cNvCnPr>
                              <a:cxnSpLocks noChangeShapeType="1"/>
                            </wps:cNvCnPr>
                            <wps:spPr bwMode="auto">
                              <a:xfrm>
                                <a:off x="438" y="2749"/>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01" name="Line 139"/>
                            <wps:cNvCnPr>
                              <a:cxnSpLocks noChangeShapeType="1"/>
                            </wps:cNvCnPr>
                            <wps:spPr bwMode="auto">
                              <a:xfrm>
                                <a:off x="438" y="2948"/>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02" name="Line 140"/>
                            <wps:cNvCnPr>
                              <a:cxnSpLocks noChangeShapeType="1"/>
                            </wps:cNvCnPr>
                            <wps:spPr bwMode="auto">
                              <a:xfrm>
                                <a:off x="438" y="3147"/>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03" name="Line 141"/>
                            <wps:cNvCnPr>
                              <a:cxnSpLocks noChangeShapeType="1"/>
                            </wps:cNvCnPr>
                            <wps:spPr bwMode="auto">
                              <a:xfrm>
                                <a:off x="438" y="3396"/>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04" name="Line 142"/>
                            <wps:cNvCnPr>
                              <a:cxnSpLocks noChangeShapeType="1"/>
                            </wps:cNvCnPr>
                            <wps:spPr bwMode="auto">
                              <a:xfrm>
                                <a:off x="438" y="3695"/>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05" name="Line 143"/>
                            <wps:cNvCnPr>
                              <a:cxnSpLocks noChangeShapeType="1"/>
                            </wps:cNvCnPr>
                            <wps:spPr bwMode="auto">
                              <a:xfrm>
                                <a:off x="438" y="4242"/>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06" name="Line 144"/>
                            <wps:cNvCnPr>
                              <a:cxnSpLocks noChangeShapeType="1"/>
                            </wps:cNvCnPr>
                            <wps:spPr bwMode="auto">
                              <a:xfrm>
                                <a:off x="438" y="3844"/>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07" name="Line 145"/>
                            <wps:cNvCnPr>
                              <a:cxnSpLocks noChangeShapeType="1"/>
                            </wps:cNvCnPr>
                            <wps:spPr bwMode="auto">
                              <a:xfrm>
                                <a:off x="438" y="3346"/>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08" name="Line 146"/>
                            <wps:cNvCnPr>
                              <a:cxnSpLocks noChangeShapeType="1"/>
                            </wps:cNvCnPr>
                            <wps:spPr bwMode="auto">
                              <a:xfrm>
                                <a:off x="438" y="1256"/>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09" name="Line 147"/>
                            <wps:cNvCnPr>
                              <a:cxnSpLocks noChangeShapeType="1"/>
                            </wps:cNvCnPr>
                            <wps:spPr bwMode="auto">
                              <a:xfrm>
                                <a:off x="438" y="1505"/>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10" name="Line 148"/>
                            <wps:cNvCnPr>
                              <a:cxnSpLocks noChangeShapeType="1"/>
                            </wps:cNvCnPr>
                            <wps:spPr bwMode="auto">
                              <a:xfrm>
                                <a:off x="438" y="1804"/>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11" name="Line 149"/>
                            <wps:cNvCnPr>
                              <a:cxnSpLocks noChangeShapeType="1"/>
                            </wps:cNvCnPr>
                            <wps:spPr bwMode="auto">
                              <a:xfrm>
                                <a:off x="438" y="2003"/>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12" name="Line 150"/>
                            <wps:cNvCnPr>
                              <a:cxnSpLocks noChangeShapeType="1"/>
                            </wps:cNvCnPr>
                            <wps:spPr bwMode="auto">
                              <a:xfrm>
                                <a:off x="438" y="2202"/>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13" name="Line 151"/>
                            <wps:cNvCnPr>
                              <a:cxnSpLocks noChangeShapeType="1"/>
                            </wps:cNvCnPr>
                            <wps:spPr bwMode="auto">
                              <a:xfrm>
                                <a:off x="438" y="2401"/>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14" name="Line 152"/>
                            <wps:cNvCnPr>
                              <a:cxnSpLocks noChangeShapeType="1"/>
                            </wps:cNvCnPr>
                            <wps:spPr bwMode="auto">
                              <a:xfrm>
                                <a:off x="438" y="2600"/>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15" name="Line 153"/>
                            <wps:cNvCnPr>
                              <a:cxnSpLocks noChangeShapeType="1"/>
                            </wps:cNvCnPr>
                            <wps:spPr bwMode="auto">
                              <a:xfrm>
                                <a:off x="438" y="2799"/>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16" name="Line 154"/>
                            <wps:cNvCnPr>
                              <a:cxnSpLocks noChangeShapeType="1"/>
                            </wps:cNvCnPr>
                            <wps:spPr bwMode="auto">
                              <a:xfrm>
                                <a:off x="438" y="2998"/>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17" name="Line 155"/>
                            <wps:cNvCnPr>
                              <a:cxnSpLocks noChangeShapeType="1"/>
                            </wps:cNvCnPr>
                            <wps:spPr bwMode="auto">
                              <a:xfrm>
                                <a:off x="438" y="3197"/>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18" name="Line 156"/>
                            <wps:cNvCnPr>
                              <a:cxnSpLocks noChangeShapeType="1"/>
                            </wps:cNvCnPr>
                            <wps:spPr bwMode="auto">
                              <a:xfrm>
                                <a:off x="438" y="3496"/>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19" name="Line 157"/>
                            <wps:cNvCnPr>
                              <a:cxnSpLocks noChangeShapeType="1"/>
                            </wps:cNvCnPr>
                            <wps:spPr bwMode="auto">
                              <a:xfrm>
                                <a:off x="438" y="3794"/>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20" name="Line 158"/>
                            <wps:cNvCnPr>
                              <a:cxnSpLocks noChangeShapeType="1"/>
                            </wps:cNvCnPr>
                            <wps:spPr bwMode="auto">
                              <a:xfrm>
                                <a:off x="438" y="4541"/>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21" name="Line 159"/>
                            <wps:cNvCnPr>
                              <a:cxnSpLocks noChangeShapeType="1"/>
                            </wps:cNvCnPr>
                            <wps:spPr bwMode="auto">
                              <a:xfrm>
                                <a:off x="438" y="3446"/>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22" name="Line 160"/>
                            <wps:cNvCnPr>
                              <a:cxnSpLocks noChangeShapeType="1"/>
                            </wps:cNvCnPr>
                            <wps:spPr bwMode="auto">
                              <a:xfrm>
                                <a:off x="438" y="3595"/>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23" name="Line 161"/>
                            <wps:cNvCnPr>
                              <a:cxnSpLocks noChangeShapeType="1"/>
                            </wps:cNvCnPr>
                            <wps:spPr bwMode="auto">
                              <a:xfrm>
                                <a:off x="438" y="4391"/>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24" name="Line 162"/>
                            <wps:cNvCnPr>
                              <a:cxnSpLocks noChangeShapeType="1"/>
                            </wps:cNvCnPr>
                            <wps:spPr bwMode="auto">
                              <a:xfrm>
                                <a:off x="438" y="3744"/>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25" name="Line 163"/>
                            <wps:cNvCnPr>
                              <a:cxnSpLocks noChangeShapeType="1"/>
                            </wps:cNvCnPr>
                            <wps:spPr bwMode="auto">
                              <a:xfrm>
                                <a:off x="438" y="4342"/>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26" name="Line 164"/>
                            <wps:cNvCnPr>
                              <a:cxnSpLocks noChangeShapeType="1"/>
                            </wps:cNvCnPr>
                            <wps:spPr bwMode="auto">
                              <a:xfrm>
                                <a:off x="438" y="3944"/>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27" name="Line 165"/>
                            <wps:cNvCnPr>
                              <a:cxnSpLocks noChangeShapeType="1"/>
                            </wps:cNvCnPr>
                            <wps:spPr bwMode="auto">
                              <a:xfrm>
                                <a:off x="438" y="4740"/>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28" name="Line 166"/>
                            <wps:cNvCnPr>
                              <a:cxnSpLocks noChangeShapeType="1"/>
                            </wps:cNvCnPr>
                            <wps:spPr bwMode="auto">
                              <a:xfrm>
                                <a:off x="438" y="4143"/>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29" name="Line 167"/>
                            <wps:cNvCnPr>
                              <a:cxnSpLocks noChangeShapeType="1"/>
                            </wps:cNvCnPr>
                            <wps:spPr bwMode="auto">
                              <a:xfrm>
                                <a:off x="438" y="4292"/>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30" name="Line 168"/>
                            <wps:cNvCnPr>
                              <a:cxnSpLocks noChangeShapeType="1"/>
                            </wps:cNvCnPr>
                            <wps:spPr bwMode="auto">
                              <a:xfrm>
                                <a:off x="438" y="4640"/>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31" name="Line 169"/>
                            <wps:cNvCnPr>
                              <a:cxnSpLocks noChangeShapeType="1"/>
                            </wps:cNvCnPr>
                            <wps:spPr bwMode="auto">
                              <a:xfrm>
                                <a:off x="438" y="5138"/>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32" name="Line 170"/>
                            <wps:cNvCnPr>
                              <a:cxnSpLocks noChangeShapeType="1"/>
                            </wps:cNvCnPr>
                            <wps:spPr bwMode="auto">
                              <a:xfrm>
                                <a:off x="438" y="4491"/>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33" name="Line 171"/>
                            <wps:cNvCnPr>
                              <a:cxnSpLocks noChangeShapeType="1"/>
                            </wps:cNvCnPr>
                            <wps:spPr bwMode="auto">
                              <a:xfrm>
                                <a:off x="438" y="4192"/>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34" name="Line 172"/>
                            <wps:cNvCnPr>
                              <a:cxnSpLocks noChangeShapeType="1"/>
                            </wps:cNvCnPr>
                            <wps:spPr bwMode="auto">
                              <a:xfrm>
                                <a:off x="438" y="4093"/>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35" name="Line 173"/>
                            <wps:cNvCnPr>
                              <a:cxnSpLocks noChangeShapeType="1"/>
                            </wps:cNvCnPr>
                            <wps:spPr bwMode="auto">
                              <a:xfrm>
                                <a:off x="438" y="4790"/>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36" name="Line 174"/>
                            <wps:cNvCnPr>
                              <a:cxnSpLocks noChangeShapeType="1"/>
                            </wps:cNvCnPr>
                            <wps:spPr bwMode="auto">
                              <a:xfrm>
                                <a:off x="438" y="5038"/>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37" name="Line 175"/>
                            <wps:cNvCnPr>
                              <a:cxnSpLocks noChangeShapeType="1"/>
                            </wps:cNvCnPr>
                            <wps:spPr bwMode="auto">
                              <a:xfrm>
                                <a:off x="438" y="3993"/>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38" name="Line 176"/>
                            <wps:cNvCnPr>
                              <a:cxnSpLocks noChangeShapeType="1"/>
                            </wps:cNvCnPr>
                            <wps:spPr bwMode="auto">
                              <a:xfrm>
                                <a:off x="438" y="4690"/>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39" name="Line 177"/>
                            <wps:cNvCnPr>
                              <a:cxnSpLocks noChangeShapeType="1"/>
                            </wps:cNvCnPr>
                            <wps:spPr bwMode="auto">
                              <a:xfrm>
                                <a:off x="438" y="4441"/>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40" name="Line 178"/>
                            <wps:cNvCnPr>
                              <a:cxnSpLocks noChangeShapeType="1"/>
                            </wps:cNvCnPr>
                            <wps:spPr bwMode="auto">
                              <a:xfrm>
                                <a:off x="438" y="4939"/>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41" name="Line 179"/>
                            <wps:cNvCnPr>
                              <a:cxnSpLocks noChangeShapeType="1"/>
                            </wps:cNvCnPr>
                            <wps:spPr bwMode="auto">
                              <a:xfrm>
                                <a:off x="438" y="4839"/>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42" name="Line 180"/>
                            <wps:cNvCnPr>
                              <a:cxnSpLocks noChangeShapeType="1"/>
                            </wps:cNvCnPr>
                            <wps:spPr bwMode="auto">
                              <a:xfrm>
                                <a:off x="438" y="4889"/>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43" name="Line 181"/>
                            <wps:cNvCnPr>
                              <a:cxnSpLocks noChangeShapeType="1"/>
                            </wps:cNvCnPr>
                            <wps:spPr bwMode="auto">
                              <a:xfrm>
                                <a:off x="438" y="5188"/>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44" name="Line 182"/>
                            <wps:cNvCnPr>
                              <a:cxnSpLocks noChangeShapeType="1"/>
                            </wps:cNvCnPr>
                            <wps:spPr bwMode="auto">
                              <a:xfrm>
                                <a:off x="438" y="4989"/>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45" name="Line 183"/>
                            <wps:cNvCnPr>
                              <a:cxnSpLocks noChangeShapeType="1"/>
                            </wps:cNvCnPr>
                            <wps:spPr bwMode="auto">
                              <a:xfrm>
                                <a:off x="438" y="5437"/>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46" name="Line 184"/>
                            <wps:cNvCnPr>
                              <a:cxnSpLocks noChangeShapeType="1"/>
                            </wps:cNvCnPr>
                            <wps:spPr bwMode="auto">
                              <a:xfrm>
                                <a:off x="438" y="5237"/>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47" name="Line 185"/>
                            <wps:cNvCnPr>
                              <a:cxnSpLocks noChangeShapeType="1"/>
                            </wps:cNvCnPr>
                            <wps:spPr bwMode="auto">
                              <a:xfrm>
                                <a:off x="438" y="5387"/>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48" name="Line 186"/>
                            <wps:cNvCnPr>
                              <a:cxnSpLocks noChangeShapeType="1"/>
                            </wps:cNvCnPr>
                            <wps:spPr bwMode="auto">
                              <a:xfrm>
                                <a:off x="438" y="5088"/>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49" name="Line 187"/>
                            <wps:cNvCnPr>
                              <a:cxnSpLocks noChangeShapeType="1"/>
                            </wps:cNvCnPr>
                            <wps:spPr bwMode="auto">
                              <a:xfrm>
                                <a:off x="438" y="5337"/>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50" name="Line 188"/>
                            <wps:cNvCnPr>
                              <a:cxnSpLocks noChangeShapeType="1"/>
                            </wps:cNvCnPr>
                            <wps:spPr bwMode="auto">
                              <a:xfrm>
                                <a:off x="438" y="5287"/>
                                <a:ext cx="80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28568F9" id="Group 97" o:spid="_x0000_s1026" style="position:absolute;margin-left:-19.3pt;margin-top:1.15pt;width:350.95pt;height:204.1pt;z-index:-251643904;mso-position-horizontal-relative:page;mso-position-vertical-relative:page" coordorigin="438,958" coordsize="8055,4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">
                    <v:line id="Line 98" o:spid="_x0000_s1027" style="position:absolute;visibility:visible;mso-wrap-style:square" from="438,1654" to="8493,1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" strokecolor="white" strokeweight=".5pt"/>
                    <v:line id="Line 99" o:spid="_x0000_s1028" style="position:absolute;visibility:visible;mso-wrap-style:square" from="438,1604" to="8493,1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" strokecolor="white" strokeweight=".5pt"/>
                    <v:line id="Line 100" o:spid="_x0000_s1029" style="position:absolute;visibility:visible;mso-wrap-style:square" from="438,958" to="8493,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" strokecolor="white" strokeweight=".5pt"/>
                    <v:line id="Line 101" o:spid="_x0000_s1030" style="position:absolute;visibility:visible;mso-wrap-style:square" from="438,1107" to="8493,1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" strokecolor="white" strokeweight=".5pt"/>
                    <v:line id="Line 102" o:spid="_x0000_s1031" style="position:absolute;visibility:visible;mso-wrap-style:square" from="438,1306" to="8493,1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" strokecolor="white" strokeweight=".5pt"/>
                    <v:line id="Line 103" o:spid="_x0000_s1032" style="position:absolute;visibility:visible;mso-wrap-style:square" from="438,1555" to="8493,1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" strokecolor="white" strokeweight=".5pt"/>
                    <v:line id="Line 104" o:spid="_x0000_s1033" style="position:absolute;visibility:visible;mso-wrap-style:square" from="438,1853" to="8493,1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" strokecolor="white" strokeweight=".5pt"/>
                    <v:line id="Line 105" o:spid="_x0000_s1034" style="position:absolute;visibility:visible;mso-wrap-style:square" from="438,2052" to="8493,2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" strokecolor="white" strokeweight=".5pt"/>
                    <v:line id="Line 106" o:spid="_x0000_s1035" style="position:absolute;visibility:visible;mso-wrap-style:square" from="438,2251" to="8493,2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" strokecolor="white" strokeweight=".5pt"/>
                    <v:line id="Line 107" o:spid="_x0000_s1036" style="position:absolute;visibility:visible;mso-wrap-style:square" from="438,2451" to="8493,2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" strokecolor="white" strokeweight=".5pt"/>
                    <v:line id="Line 108" o:spid="_x0000_s1037" style="position:absolute;visibility:visible;mso-wrap-style:square" from="438,2650" to="8493,2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" strokecolor="white" strokeweight=".5pt"/>
                    <v:line id="Line 109" o:spid="_x0000_s1038" style="position:absolute;visibility:visible;mso-wrap-style:square" from="438,2849" to="8493,2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" strokecolor="white" strokeweight=".5pt"/>
                    <v:line id="Line 110" o:spid="_x0000_s1039" style="position:absolute;visibility:visible;mso-wrap-style:square" from="438,3048" to="8493,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" strokecolor="white" strokeweight=".5pt"/>
                    <v:line id="Line 111" o:spid="_x0000_s1040" style="position:absolute;visibility:visible;mso-wrap-style:square" from="438,3247" to="8493,3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" strokecolor="white" strokeweight=".5pt"/>
                    <v:line id="Line 112" o:spid="_x0000_s1041" style="position:absolute;visibility:visible;mso-wrap-style:square" from="438,3545" to="8493,3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" strokecolor="white" strokeweight=".5pt"/>
                    <v:line id="Line 113" o:spid="_x0000_s1042" style="position:absolute;visibility:visible;mso-wrap-style:square" from="438,3894" to="8493,3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" strokecolor="white" strokeweight=".5pt"/>
                    <v:line id="Line 114" o:spid="_x0000_s1043" style="position:absolute;visibility:visible;mso-wrap-style:square" from="438,1405" to="8493,1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" strokecolor="white" strokeweight=".5pt"/>
                    <v:line id="Line 115" o:spid="_x0000_s1044" style="position:absolute;visibility:visible;mso-wrap-style:square" from="438,1007" to="8493,1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" strokecolor="white" strokeweight=".5pt"/>
                    <v:line id="Line 116" o:spid="_x0000_s1045" style="position:absolute;visibility:visible;mso-wrap-style:square" from="438,1157" to="8493,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" strokecolor="white" strokeweight=".5pt"/>
                    <v:line id="Line 117" o:spid="_x0000_s1046" style="position:absolute;visibility:visible;mso-wrap-style:square" from="438,1356" to="8493,1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" strokecolor="white" strokeweight=".5pt"/>
                    <v:line id="Line 118" o:spid="_x0000_s1047" style="position:absolute;visibility:visible;mso-wrap-style:square" from="438,1704" to="8493,1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" strokecolor="white" strokeweight=".5pt"/>
                    <v:line id="Line 119" o:spid="_x0000_s1048" style="position:absolute;visibility:visible;mso-wrap-style:square" from="438,1903" to="8493,1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" strokecolor="white" strokeweight=".5pt"/>
                    <v:line id="Line 120" o:spid="_x0000_s1049" style="position:absolute;visibility:visible;mso-wrap-style:square" from="438,2102" to="8493,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" strokecolor="white" strokeweight=".5pt"/>
                    <v:line id="Line 121" o:spid="_x0000_s1050" style="position:absolute;visibility:visible;mso-wrap-style:square" from="438,2301" to="8493,2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" strokecolor="white" strokeweight=".5pt"/>
                    <v:line id="Line 122" o:spid="_x0000_s1051" style="position:absolute;visibility:visible;mso-wrap-style:square" from="438,2500" to="8493,2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" strokecolor="white" strokeweight=".5pt"/>
                    <v:line id="Line 123" o:spid="_x0000_s1052" style="position:absolute;visibility:visible;mso-wrap-style:square" from="438,2699" to="8493,2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" strokecolor="white" strokeweight=".5pt"/>
                    <v:line id="Line 124" o:spid="_x0000_s1053" style="position:absolute;visibility:visible;mso-wrap-style:square" from="438,2898" to="8493,2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" strokecolor="white" strokeweight=".5pt"/>
                    <v:line id="Line 125" o:spid="_x0000_s1054" style="position:absolute;visibility:visible;mso-wrap-style:square" from="438,3097" to="8493,3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" strokecolor="white" strokeweight=".5pt"/>
                    <v:line id="Line 126" o:spid="_x0000_s1055" style="position:absolute;visibility:visible;mso-wrap-style:square" from="438,3297" to="8493,3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" strokecolor="white" strokeweight=".5pt"/>
                    <v:line id="Line 127" o:spid="_x0000_s1056" style="position:absolute;visibility:visible;mso-wrap-style:square" from="438,3645" to="8493,3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" strokecolor="white" strokeweight=".5pt"/>
                    <v:line id="Line 128" o:spid="_x0000_s1057" style="position:absolute;visibility:visible;mso-wrap-style:square" from="438,4043" to="8493,4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" strokecolor="white" strokeweight=".5pt"/>
                    <v:line id="Line 129" o:spid="_x0000_s1058" style="position:absolute;visibility:visible;mso-wrap-style:square" from="438,4590" to="8493,4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" strokecolor="white" strokeweight=".5pt"/>
                    <v:line id="Line 130" o:spid="_x0000_s1059" style="position:absolute;visibility:visible;mso-wrap-style:square" from="438,1057" to="8493,1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" strokecolor="white" strokeweight=".5pt"/>
                    <v:line id="Line 131" o:spid="_x0000_s1060" style="position:absolute;visibility:visible;mso-wrap-style:square" from="438,1206" to="8493,1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" strokecolor="white" strokeweight=".5pt"/>
                    <v:line id="Line 132" o:spid="_x0000_s1061" style="position:absolute;visibility:visible;mso-wrap-style:square" from="438,1455" to="8493,1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" strokecolor="white" strokeweight=".5pt"/>
                    <v:line id="Line 133" o:spid="_x0000_s1062" style="position:absolute;visibility:visible;mso-wrap-style:square" from="438,1754" to="8493,1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" strokecolor="white" strokeweight=".5pt"/>
                    <v:line id="Line 134" o:spid="_x0000_s1063" style="position:absolute;visibility:visible;mso-wrap-style:square" from="438,1953" to="8493,1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" strokecolor="white" strokeweight=".5pt"/>
                    <v:line id="Line 135" o:spid="_x0000_s1064" style="position:absolute;visibility:visible;mso-wrap-style:square" from="438,2152" to="8493,2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" strokecolor="white" strokeweight=".5pt"/>
                    <v:line id="Line 136" o:spid="_x0000_s1065" style="position:absolute;visibility:visible;mso-wrap-style:square" from="438,2351" to="8493,2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" strokecolor="white" strokeweight=".5pt"/>
                    <v:line id="Line 137" o:spid="_x0000_s1066" style="position:absolute;visibility:visible;mso-wrap-style:square" from="438,2550" to="8493,2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" strokecolor="white" strokeweight=".5pt"/>
                    <v:line id="Line 138" o:spid="_x0000_s1067" style="position:absolute;visibility:visible;mso-wrap-style:square" from="438,2749" to="8493,2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" strokecolor="white" strokeweight=".5pt"/>
                    <v:line id="Line 139" o:spid="_x0000_s1068" style="position:absolute;visibility:visible;mso-wrap-style:square" from="438,2948" to="8493,2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" strokecolor="white" strokeweight=".5pt"/>
                    <v:line id="Line 140" o:spid="_x0000_s1069" style="position:absolute;visibility:visible;mso-wrap-style:square" from="438,3147" to="8493,3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" strokecolor="white" strokeweight=".5pt"/>
                    <v:line id="Line 141" o:spid="_x0000_s1070" style="position:absolute;visibility:visible;mso-wrap-style:square" from="438,3396" to="8493,3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" strokecolor="white" strokeweight=".5pt"/>
                    <v:line id="Line 142" o:spid="_x0000_s1071" style="position:absolute;visibility:visible;mso-wrap-style:square" from="438,3695" to="8493,3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" strokecolor="white" strokeweight=".5pt"/>
                    <v:line id="Line 143" o:spid="_x0000_s1072" style="position:absolute;visibility:visible;mso-wrap-style:square" from="438,4242" to="8493,4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" strokecolor="white" strokeweight=".5pt"/>
                    <v:line id="Line 144" o:spid="_x0000_s1073" style="position:absolute;visibility:visible;mso-wrap-style:square" from="438,3844" to="8493,3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" strokecolor="white" strokeweight=".5pt"/>
                    <v:line id="Line 145" o:spid="_x0000_s1074" style="position:absolute;visibility:visible;mso-wrap-style:square" from="438,3346" to="8493,3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" strokecolor="white" strokeweight=".5pt"/>
                    <v:line id="Line 146" o:spid="_x0000_s1075" style="position:absolute;visibility:visible;mso-wrap-style:square" from="438,1256" to="8493,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" strokecolor="white" strokeweight=".5pt"/>
                    <v:line id="Line 147" o:spid="_x0000_s1076" style="position:absolute;visibility:visible;mso-wrap-style:square" from="438,1505" to="8493,1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" strokecolor="white" strokeweight=".5pt"/>
                    <v:line id="Line 148" o:spid="_x0000_s1077" style="position:absolute;visibility:visible;mso-wrap-style:square" from="438,1804" to="8493,1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" strokecolor="white" strokeweight=".5pt"/>
                    <v:line id="Line 149" o:spid="_x0000_s1078" style="position:absolute;visibility:visible;mso-wrap-style:square" from="438,2003" to="8493,2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" strokecolor="white" strokeweight=".5pt"/>
                    <v:line id="Line 150" o:spid="_x0000_s1079" style="position:absolute;visibility:visible;mso-wrap-style:square" from="438,2202" to="8493,2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" strokecolor="white" strokeweight=".5pt"/>
                    <v:line id="Line 151" o:spid="_x0000_s1080" style="position:absolute;visibility:visible;mso-wrap-style:square" from="438,2401" to="8493,2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" strokecolor="white" strokeweight=".5pt"/>
                    <v:line id="Line 152" o:spid="_x0000_s1081" style="position:absolute;visibility:visible;mso-wrap-style:square" from="438,2600" to="8493,2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" strokecolor="white" strokeweight=".5pt"/>
                    <v:line id="Line 153" o:spid="_x0000_s1082" style="position:absolute;visibility:visible;mso-wrap-style:square" from="438,2799" to="8493,2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" strokecolor="white" strokeweight=".5pt"/>
                    <v:line id="Line 154" o:spid="_x0000_s1083" style="position:absolute;visibility:visible;mso-wrap-style:square" from="438,2998" to="8493,2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" strokecolor="white" strokeweight=".5pt"/>
                    <v:line id="Line 155" o:spid="_x0000_s1084" style="position:absolute;visibility:visible;mso-wrap-style:square" from="438,3197" to="8493,3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" strokecolor="white" strokeweight=".5pt"/>
                    <v:line id="Line 156" o:spid="_x0000_s1085" style="position:absolute;visibility:visible;mso-wrap-style:square" from="438,3496" to="8493,3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" strokecolor="white" strokeweight=".5pt"/>
                    <v:line id="Line 157" o:spid="_x0000_s1086" style="position:absolute;visibility:visible;mso-wrap-style:square" from="438,3794" to="8493,3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" strokecolor="white" strokeweight=".5pt"/>
                    <v:line id="Line 158" o:spid="_x0000_s1087" style="position:absolute;visibility:visible;mso-wrap-style:square" from="438,4541" to="8493,4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" strokecolor="white" strokeweight=".5pt"/>
                    <v:line id="Line 159" o:spid="_x0000_s1088" style="position:absolute;visibility:visible;mso-wrap-style:square" from="438,3446" to="8493,3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" strokecolor="white" strokeweight=".5pt"/>
                    <v:line id="Line 160" o:spid="_x0000_s1089" style="position:absolute;visibility:visible;mso-wrap-style:square" from="438,3595" to="8493,3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" strokecolor="white" strokeweight=".5pt"/>
                    <v:line id="Line 161" o:spid="_x0000_s1090" style="position:absolute;visibility:visible;mso-wrap-style:square" from="438,4391" to="8493,4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" strokecolor="white" strokeweight=".5pt"/>
                    <v:line id="Line 162" o:spid="_x0000_s1091" style="position:absolute;visibility:visible;mso-wrap-style:square" from="438,3744" to="8493,3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" strokecolor="white" strokeweight=".5pt"/>
                    <v:line id="Line 163" o:spid="_x0000_s1092" style="position:absolute;visibility:visible;mso-wrap-style:square" from="438,4342" to="8493,4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" strokecolor="white" strokeweight=".5pt"/>
                    <v:line id="Line 164" o:spid="_x0000_s1093" style="position:absolute;visibility:visible;mso-wrap-style:square" from="438,3944" to="8493,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" strokecolor="white" strokeweight=".5pt"/>
                    <v:line id="Line 165" o:spid="_x0000_s1094" style="position:absolute;visibility:visible;mso-wrap-style:square" from="438,4740" to="8493,4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" strokecolor="white" strokeweight=".5pt"/>
                    <v:line id="Line 166" o:spid="_x0000_s1095" style="position:absolute;visibility:visible;mso-wrap-style:square" from="438,4143" to="8493,4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" strokecolor="white" strokeweight=".5pt"/>
                    <v:line id="Line 167" o:spid="_x0000_s1096" style="position:absolute;visibility:visible;mso-wrap-style:square" from="438,4292" to="8493,4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" strokecolor="white" strokeweight=".5pt"/>
                    <v:line id="Line 168" o:spid="_x0000_s1097" style="position:absolute;visibility:visible;mso-wrap-style:square" from="438,4640" to="84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" strokecolor="white" strokeweight=".5pt"/>
                    <v:line id="Line 169" o:spid="_x0000_s1098" style="position:absolute;visibility:visible;mso-wrap-style:square" from="438,5138" to="8493,5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" strokecolor="white" strokeweight=".5pt"/>
                    <v:line id="Line 170" o:spid="_x0000_s1099" style="position:absolute;visibility:visible;mso-wrap-style:square" from="438,4491" to="8493,4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" strokecolor="white" strokeweight=".5pt"/>
                    <v:line id="Line 171" o:spid="_x0000_s1100" style="position:absolute;visibility:visible;mso-wrap-style:square" from="438,4192" to="8493,4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" strokecolor="white" strokeweight=".5pt"/>
                    <v:line id="Line 172" o:spid="_x0000_s1101" style="position:absolute;visibility:visible;mso-wrap-style:square" from="438,4093" to="8493,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" strokecolor="white" strokeweight=".5pt"/>
                    <v:line id="Line 173" o:spid="_x0000_s1102" style="position:absolute;visibility:visible;mso-wrap-style:square" from="438,4790" to="8493,4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" strokecolor="white" strokeweight=".5pt"/>
                    <v:line id="Line 174" o:spid="_x0000_s1103" style="position:absolute;visibility:visible;mso-wrap-style:square" from="438,5038" to="8493,5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" strokecolor="white" strokeweight=".5pt"/>
                    <v:line id="Line 175" o:spid="_x0000_s1104" style="position:absolute;visibility:visible;mso-wrap-style:square" from="438,3993" to="8493,3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" strokecolor="white" strokeweight=".5pt"/>
                    <v:line id="Line 176" o:spid="_x0000_s1105" style="position:absolute;visibility:visible;mso-wrap-style:square" from="438,4690" to="8493,4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" strokecolor="white" strokeweight=".5pt"/>
                    <v:line id="Line 177" o:spid="_x0000_s1106" style="position:absolute;visibility:visible;mso-wrap-style:square" from="438,4441" to="8493,4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" strokecolor="white" strokeweight=".5pt"/>
                    <v:line id="Line 178" o:spid="_x0000_s1107" style="position:absolute;visibility:visible;mso-wrap-style:square" from="438,4939" to="8493,4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" strokecolor="white" strokeweight=".5pt"/>
                    <v:line id="Line 179" o:spid="_x0000_s1108" style="position:absolute;visibility:visible;mso-wrap-style:square" from="438,4839" to="8493,4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" strokecolor="white" strokeweight=".5pt"/>
                    <v:line id="Line 180" o:spid="_x0000_s1109" style="position:absolute;visibility:visible;mso-wrap-style:square" from="438,4889" to="8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" strokecolor="white" strokeweight=".5pt"/>
                    <v:line id="Line 181" o:spid="_x0000_s1110" style="position:absolute;visibility:visible;mso-wrap-style:square" from="438,5188" to="8493,5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" strokecolor="white" strokeweight=".5pt"/>
                    <v:line id="Line 182" o:spid="_x0000_s1111" style="position:absolute;visibility:visible;mso-wrap-style:square" from="438,4989" to="8493,4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" strokecolor="white" strokeweight=".5pt"/>
                    <v:line id="Line 183" o:spid="_x0000_s1112" style="position:absolute;visibility:visible;mso-wrap-style:square" from="438,5437" to="8493,5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" strokecolor="white" strokeweight=".5pt"/>
                    <v:line id="Line 184" o:spid="_x0000_s1113" style="position:absolute;visibility:visible;mso-wrap-style:square" from="438,5237" to="8493,5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" strokecolor="white" strokeweight=".5pt"/>
                    <v:line id="Line 185" o:spid="_x0000_s1114" style="position:absolute;visibility:visible;mso-wrap-style:square" from="438,5387" to="8493,5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" strokecolor="white" strokeweight=".5pt"/>
                    <v:line id="Line 186" o:spid="_x0000_s1115" style="position:absolute;visibility:visible;mso-wrap-style:square" from="438,5088" to="8493,5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" strokecolor="white" strokeweight=".5pt"/>
                    <v:line id="Line 187" o:spid="_x0000_s1116" style="position:absolute;visibility:visible;mso-wrap-style:square" from="438,5337" to="8493,5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" strokecolor="white" strokeweight=".5pt"/>
                    <v:line id="Line 188" o:spid="_x0000_s1117" style="position:absolute;visibility:visible;mso-wrap-style:square" from="438,5287" to="8493,5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" strokecolor="white" strokeweight=".5pt"/>
                    <w10:wrap anchorx="page" anchory="page"/>
                  </v:group>
                </w:pict>
              </mc:Fallback>
            </mc:AlternateContent>
          </w:r>
          <w:r>
            <w:rPr>
              <w:noProof/>
              <w:sz w:val="57"/>
              <w:lang w:val="hu-HU"/>
            </w:rPr>
            <w:t>ECDSA DLL Wrapper for CANoe</w:t>
          </w:r>
        </w:p>
        <w:p w:rsidR="001B038A" w:rsidRPr="00584B4B" w:rsidRDefault="001B038A" w:rsidP="009D743E">
          <w:pPr>
            <w:tabs>
              <w:tab w:val="center" w:pos="4153"/>
              <w:tab w:val="right" w:pos="8306"/>
            </w:tabs>
            <w:rPr>
              <w:noProof/>
              <w:color w:val="808080"/>
              <w:sz w:val="57"/>
              <w:lang w:val="hu-HU"/>
            </w:rPr>
          </w:pPr>
          <w:r>
            <w:rPr>
              <w:noProof/>
              <w:color w:val="808080"/>
              <w:sz w:val="57"/>
              <w:lang w:val="hu-HU"/>
            </w:rPr>
            <w:t>V1.0</w:t>
          </w:r>
        </w:p>
      </w:tc>
    </w:tr>
    <w:tr w:rsidR="001B038A" w:rsidRPr="00584B4B" w:rsidTr="009D743E">
      <w:trPr>
        <w:cantSplit/>
        <w:trHeight w:val="2809"/>
      </w:trPr>
      <w:tc>
        <w:tcPr>
          <w:tcW w:w="8222" w:type="dxa"/>
        </w:tcPr>
        <w:p w:rsidR="001B038A" w:rsidRPr="00584B4B" w:rsidRDefault="001B038A" w:rsidP="009D743E">
          <w:pPr>
            <w:tabs>
              <w:tab w:val="center" w:pos="4153"/>
              <w:tab w:val="right" w:pos="8306"/>
            </w:tabs>
            <w:rPr>
              <w:noProof/>
              <w:sz w:val="2"/>
              <w:lang w:val="hu-HU"/>
            </w:rPr>
          </w:pPr>
        </w:p>
      </w:tc>
    </w:tr>
  </w:tbl>
  <w:p w:rsidR="001B038A" w:rsidRPr="00584B4B" w:rsidRDefault="001B038A" w:rsidP="00B3711E">
    <w:pPr>
      <w:pStyle w:val="Header"/>
      <w:rPr>
        <w:noProof/>
        <w:lang w:val="hu-HU"/>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38A" w:rsidRDefault="001B038A">
    <w:pPr>
      <w:pStyle w:val="Header"/>
      <w:spacing w:line="400" w:lineRule="exact"/>
      <w:rPr>
        <w:noProof/>
      </w:rPr>
    </w:pPr>
  </w:p>
  <w:tbl>
    <w:tblPr>
      <w:tblW w:w="9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222"/>
      <w:gridCol w:w="980"/>
    </w:tblGrid>
    <w:tr w:rsidR="001B038A" w:rsidTr="00955357">
      <w:trPr>
        <w:trHeight w:hRule="exact" w:val="397"/>
      </w:trPr>
      <w:tc>
        <w:tcPr>
          <w:tcW w:w="8222" w:type="dxa"/>
          <w:shd w:val="clear" w:color="auto" w:fill="00376A"/>
        </w:tcPr>
        <w:p w:rsidR="001B038A" w:rsidRDefault="001B038A" w:rsidP="009C78FC">
          <w:pPr>
            <w:pStyle w:val="Header"/>
            <w:spacing w:line="300" w:lineRule="atLeast"/>
            <w:ind w:left="284"/>
            <w:rPr>
              <w:noProof/>
              <w:color w:val="FFFFFF"/>
              <w:sz w:val="16"/>
            </w:rPr>
          </w:pPr>
          <w:bookmarkStart w:id="19" w:name="saxTOCTitle"/>
          <w:r>
            <w:rPr>
              <w:noProof/>
              <w:lang w:val="en-US"/>
            </w:rPr>
            <w:t>Content</w:t>
          </w:r>
          <w:bookmarkEnd w:id="19"/>
        </w:p>
      </w:tc>
      <w:tc>
        <w:tcPr>
          <w:tcW w:w="980" w:type="dxa"/>
          <w:tcBorders>
            <w:bottom w:val="single" w:sz="4" w:space="0" w:color="auto"/>
          </w:tcBorders>
          <w:shd w:val="clear" w:color="auto" w:fill="auto"/>
        </w:tcPr>
        <w:p w:rsidR="001B038A" w:rsidRDefault="001B038A">
          <w:pPr>
            <w:pStyle w:val="Header"/>
            <w:spacing w:line="300" w:lineRule="atLeast"/>
            <w:ind w:left="284"/>
            <w:rPr>
              <w:noProof/>
              <w:sz w:val="16"/>
            </w:rPr>
          </w:pPr>
          <w:r>
            <w:rPr>
              <w:noProof/>
              <w:sz w:val="16"/>
            </w:rPr>
            <w:fldChar w:fldCharType="begin"/>
          </w:r>
          <w:r>
            <w:rPr>
              <w:noProof/>
              <w:sz w:val="16"/>
            </w:rPr>
            <w:instrText xml:space="preserve"> PAGE </w:instrText>
          </w:r>
          <w:r>
            <w:rPr>
              <w:noProof/>
              <w:sz w:val="16"/>
            </w:rPr>
            <w:fldChar w:fldCharType="separate"/>
          </w:r>
          <w:r w:rsidR="00D853A6">
            <w:rPr>
              <w:noProof/>
              <w:sz w:val="16"/>
            </w:rPr>
            <w:t>2</w:t>
          </w:r>
          <w:r>
            <w:rPr>
              <w:noProof/>
              <w:sz w:val="16"/>
            </w:rPr>
            <w:fldChar w:fldCharType="end"/>
          </w:r>
          <w:r>
            <w:rPr>
              <w:noProof/>
              <w:sz w:val="16"/>
            </w:rPr>
            <w:t>|</w:t>
          </w:r>
          <w:r>
            <w:rPr>
              <w:noProof/>
              <w:sz w:val="16"/>
            </w:rPr>
            <w:fldChar w:fldCharType="begin"/>
          </w:r>
          <w:r>
            <w:rPr>
              <w:noProof/>
              <w:sz w:val="16"/>
            </w:rPr>
            <w:instrText xml:space="preserve"> NUMPAGES </w:instrText>
          </w:r>
          <w:r>
            <w:rPr>
              <w:noProof/>
              <w:sz w:val="16"/>
            </w:rPr>
            <w:fldChar w:fldCharType="separate"/>
          </w:r>
          <w:r w:rsidR="00D853A6">
            <w:rPr>
              <w:noProof/>
              <w:sz w:val="16"/>
            </w:rPr>
            <w:t>7</w:t>
          </w:r>
          <w:r>
            <w:rPr>
              <w:noProof/>
              <w:sz w:val="16"/>
            </w:rPr>
            <w:fldChar w:fldCharType="end"/>
          </w:r>
        </w:p>
      </w:tc>
    </w:tr>
  </w:tbl>
  <w:p w:rsidR="001B038A" w:rsidRDefault="001B038A" w:rsidP="005A2AF5">
    <w:pPr>
      <w:pStyle w:val="Header"/>
      <w:spacing w:line="1376" w:lineRule="exact"/>
      <w:rPr>
        <w:noProof/>
      </w:rPr>
    </w:pPr>
    <w:r>
      <w:rPr>
        <w:noProof/>
        <w:lang w:val="en-US"/>
      </w:rPr>
      <mc:AlternateContent>
        <mc:Choice Requires="wps">
          <w:drawing>
            <wp:anchor distT="0" distB="0" distL="114300" distR="114300" simplePos="0" relativeHeight="251664384" behindDoc="1" locked="1" layoutInCell="0" allowOverlap="1" wp14:anchorId="72C80CA1" wp14:editId="7F997199">
              <wp:simplePos x="0" y="0"/>
              <wp:positionH relativeFrom="page">
                <wp:posOffset>900430</wp:posOffset>
              </wp:positionH>
              <wp:positionV relativeFrom="page">
                <wp:posOffset>504190</wp:posOffset>
              </wp:positionV>
              <wp:extent cx="5219700" cy="9107805"/>
              <wp:effectExtent l="0" t="0" r="0" b="0"/>
              <wp:wrapNone/>
              <wp:docPr id="559" name="Rechteck 5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9700" cy="9107805"/>
                      </a:xfrm>
                      <a:prstGeom prst="rect">
                        <a:avLst/>
                      </a:prstGeom>
                      <a:solidFill>
                        <a:srgbClr val="DDDDDD"/>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7154A7" id="Rechteck 559" o:spid="_x0000_s1026" style="position:absolute;margin-left:70.9pt;margin-top:39.7pt;width:411pt;height:717.1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" o:allowincell="f" fillcolor="#ddd" stroked="f">
              <w10:wrap anchorx="page" anchory="page"/>
              <w10:anchorlock/>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38A" w:rsidRDefault="001B038A">
    <w:pPr>
      <w:pStyle w:val="Header"/>
      <w:spacing w:line="400" w:lineRule="exact"/>
      <w:rPr>
        <w:lang w:val="en-US"/>
      </w:rPr>
    </w:pPr>
  </w:p>
  <w:tbl>
    <w:tblPr>
      <w:tblW w:w="9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222"/>
      <w:gridCol w:w="980"/>
    </w:tblGrid>
    <w:tr w:rsidR="001B038A">
      <w:trPr>
        <w:trHeight w:hRule="exact" w:val="397"/>
      </w:trPr>
      <w:tc>
        <w:tcPr>
          <w:tcW w:w="8222" w:type="dxa"/>
          <w:shd w:val="clear" w:color="auto" w:fill="00376A"/>
        </w:tcPr>
        <w:p w:rsidR="001B038A" w:rsidRDefault="001B038A">
          <w:pPr>
            <w:pStyle w:val="Header"/>
            <w:spacing w:line="300" w:lineRule="atLeast"/>
            <w:ind w:left="284"/>
            <w:rPr>
              <w:color w:val="FFFFFF"/>
              <w:sz w:val="16"/>
            </w:rPr>
          </w:pPr>
          <w:r>
            <w:rPr>
              <w:color w:val="FFFFFF"/>
              <w:sz w:val="16"/>
            </w:rPr>
            <w:t>Anwenderdokumentation</w:t>
          </w:r>
        </w:p>
      </w:tc>
      <w:tc>
        <w:tcPr>
          <w:tcW w:w="980" w:type="dxa"/>
          <w:tcBorders>
            <w:bottom w:val="nil"/>
          </w:tcBorders>
          <w:shd w:val="clear" w:color="auto" w:fill="auto"/>
        </w:tcPr>
        <w:p w:rsidR="001B038A" w:rsidRDefault="001B038A">
          <w:pPr>
            <w:pStyle w:val="Header"/>
            <w:spacing w:line="300" w:lineRule="atLeast"/>
            <w:ind w:left="284"/>
            <w:rPr>
              <w:sz w:val="16"/>
            </w:rPr>
          </w:pPr>
          <w:r>
            <w:rPr>
              <w:sz w:val="16"/>
            </w:rPr>
            <w:fldChar w:fldCharType="begin"/>
          </w:r>
          <w:r>
            <w:rPr>
              <w:sz w:val="16"/>
            </w:rPr>
            <w:instrText xml:space="preserve"> PAGE </w:instrText>
          </w:r>
          <w:r>
            <w:rPr>
              <w:sz w:val="16"/>
            </w:rPr>
            <w:fldChar w:fldCharType="separate"/>
          </w:r>
          <w:r>
            <w:rPr>
              <w:noProof/>
              <w:sz w:val="16"/>
            </w:rPr>
            <w:t>3</w:t>
          </w:r>
          <w:r>
            <w:rPr>
              <w:sz w:val="16"/>
            </w:rPr>
            <w:fldChar w:fldCharType="end"/>
          </w:r>
          <w:r>
            <w:rPr>
              <w:sz w:val="16"/>
            </w:rPr>
            <w:t>|</w:t>
          </w:r>
          <w:r>
            <w:rPr>
              <w:sz w:val="16"/>
            </w:rPr>
            <w:fldChar w:fldCharType="begin"/>
          </w:r>
          <w:r>
            <w:rPr>
              <w:sz w:val="16"/>
            </w:rPr>
            <w:instrText xml:space="preserve"> NUMPAGES </w:instrText>
          </w:r>
          <w:r>
            <w:rPr>
              <w:sz w:val="16"/>
            </w:rPr>
            <w:fldChar w:fldCharType="separate"/>
          </w:r>
          <w:r w:rsidR="00D853A6">
            <w:rPr>
              <w:noProof/>
              <w:sz w:val="16"/>
            </w:rPr>
            <w:t>7</w:t>
          </w:r>
          <w:r>
            <w:rPr>
              <w:sz w:val="16"/>
            </w:rPr>
            <w:fldChar w:fldCharType="end"/>
          </w:r>
        </w:p>
      </w:tc>
    </w:tr>
  </w:tbl>
  <w:p w:rsidR="001B038A" w:rsidRDefault="001B038A" w:rsidP="005A2AF5">
    <w:pPr>
      <w:pStyle w:val="Header"/>
      <w:spacing w:line="272" w:lineRule="exact"/>
    </w:pPr>
    <w:r>
      <w:rPr>
        <w:noProof/>
        <w:lang w:val="en-US"/>
      </w:rPr>
      <mc:AlternateContent>
        <mc:Choice Requires="wpg">
          <w:drawing>
            <wp:anchor distT="0" distB="0" distL="114300" distR="114300" simplePos="0" relativeHeight="251660288" behindDoc="0" locked="0" layoutInCell="0" allowOverlap="1" wp14:anchorId="2D25200F" wp14:editId="044BA0CA">
              <wp:simplePos x="0" y="0"/>
              <wp:positionH relativeFrom="column">
                <wp:posOffset>1386205</wp:posOffset>
              </wp:positionH>
              <wp:positionV relativeFrom="paragraph">
                <wp:posOffset>0</wp:posOffset>
              </wp:positionV>
              <wp:extent cx="4458335" cy="371475"/>
              <wp:effectExtent l="0" t="0" r="0" b="0"/>
              <wp:wrapNone/>
              <wp:docPr id="1" name="Group 5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8335" cy="371475"/>
                        <a:chOff x="1021" y="5454"/>
                        <a:chExt cx="7021" cy="585"/>
                      </a:xfrm>
                    </wpg:grpSpPr>
                    <pic:pic xmlns:pic="http://schemas.openxmlformats.org/drawingml/2006/picture">
                      <pic:nvPicPr>
                        <pic:cNvPr id="2" name="Picture 54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2027" y="5454"/>
                          <a:ext cx="6015" cy="585"/>
                        </a:xfrm>
                        <a:prstGeom prst="rect">
                          <a:avLst/>
                        </a:prstGeom>
                        <a:noFill/>
                        <a:extLst>
                          <a:ext uri="{909E8E84-426E-40DD-AFC4-6F175D3DCCD1}">
                            <a14:hiddenFill xmlns:a14="http://schemas.microsoft.com/office/drawing/2010/main">
                              <a:solidFill>
                                <a:srgbClr val="FFFFFF"/>
                              </a:solidFill>
                            </a14:hiddenFill>
                          </a:ext>
                        </a:extLst>
                      </pic:spPr>
                    </pic:pic>
                    <wps:wsp>
                      <wps:cNvPr id="3" name="Rectangle 549"/>
                      <wps:cNvSpPr>
                        <a:spLocks noChangeArrowheads="1"/>
                      </wps:cNvSpPr>
                      <wps:spPr bwMode="auto">
                        <a:xfrm>
                          <a:off x="1021" y="5454"/>
                          <a:ext cx="1006" cy="585"/>
                        </a:xfrm>
                        <a:prstGeom prst="rect">
                          <a:avLst/>
                        </a:prstGeom>
                        <a:solidFill>
                          <a:srgbClr val="6CA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3823DA" id="Group 547" o:spid="_x0000_s1026" style="position:absolute;margin-left:109.15pt;margin-top:0;width:351.05pt;height:29.25pt;z-index:251660288" coordorigin="1021,5454" coordsize="7021,5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&#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8" o:spid="_x0000_s1027" type="#_x0000_t75" style="position:absolute;left:2027;top:5454;width:6015;height: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">
                <v:imagedata r:id="rId2" o:title=""/>
              </v:shape>
              <v:rect id="Rectangle 549" o:spid="_x0000_s1028" style="position:absolute;left:1021;top:5454;width:1006;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" fillcolor="#6ca8ca" stroked="f"/>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38A" w:rsidRPr="00584B4B" w:rsidRDefault="001B038A">
    <w:pPr>
      <w:pStyle w:val="Header"/>
      <w:spacing w:line="400" w:lineRule="exact"/>
      <w:rPr>
        <w:noProof/>
        <w:lang w:val="hu-HU"/>
      </w:rPr>
    </w:pPr>
    <w:r>
      <w:rPr>
        <w:noProof/>
        <w:lang w:val="en-US"/>
      </w:rPr>
      <w:drawing>
        <wp:anchor distT="0" distB="0" distL="114300" distR="114300" simplePos="0" relativeHeight="251683840" behindDoc="0" locked="0" layoutInCell="1" allowOverlap="1" wp14:anchorId="48C4B850" wp14:editId="3DDFACA7">
          <wp:simplePos x="0" y="0"/>
          <wp:positionH relativeFrom="page">
            <wp:align>right</wp:align>
          </wp:positionH>
          <wp:positionV relativeFrom="paragraph">
            <wp:posOffset>8353</wp:posOffset>
          </wp:positionV>
          <wp:extent cx="7548185" cy="1606062"/>
          <wp:effectExtent l="0" t="0" r="0" b="0"/>
          <wp:wrapNone/>
          <wp:docPr id="10" name="invis_header_page3"/>
          <wp:cNvGraphicFramePr>
            <a:graphicFrameLocks xmlns:a="http://schemas.openxmlformats.org/drawingml/2006/main" noSelect="1" noChangeAspect="1"/>
          </wp:cNvGraphicFramePr>
          <a:graphic xmlns:a="http://schemas.openxmlformats.org/drawingml/2006/main">
            <a:graphicData uri="http://schemas.openxmlformats.org/drawingml/2006/picture">
              <pic:pic xmlns:pic="http://schemas.openxmlformats.org/drawingml/2006/picture">
                <pic:nvPicPr>
                  <pic:cNvPr id="4" name="invisible.png"/>
                  <pic:cNvPicPr/>
                </pic:nvPicPr>
                <pic:blipFill>
                  <a:blip r:embed="rId1"/>
                  <a:stretch>
                    <a:fillRect/>
                  </a:stretch>
                </pic:blipFill>
                <pic:spPr>
                  <a:xfrm>
                    <a:off x="0" y="0"/>
                    <a:ext cx="7572443" cy="1611223"/>
                  </a:xfrm>
                  <a:prstGeom prst="rect">
                    <a:avLst/>
                  </a:prstGeom>
                </pic:spPr>
              </pic:pic>
            </a:graphicData>
          </a:graphic>
          <wp14:sizeRelH relativeFrom="margin">
            <wp14:pctWidth>0</wp14:pctWidth>
          </wp14:sizeRelH>
          <wp14:sizeRelV relativeFrom="margin">
            <wp14:pctHeight>0</wp14:pctHeight>
          </wp14:sizeRelV>
        </wp:anchor>
      </w:drawing>
    </w:r>
  </w:p>
  <w:tbl>
    <w:tblPr>
      <w:tblW w:w="9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222"/>
      <w:gridCol w:w="980"/>
    </w:tblGrid>
    <w:tr w:rsidR="001B038A" w:rsidRPr="00584B4B" w:rsidTr="00955357">
      <w:trPr>
        <w:trHeight w:hRule="exact" w:val="397"/>
      </w:trPr>
      <w:tc>
        <w:tcPr>
          <w:tcW w:w="8222" w:type="dxa"/>
          <w:shd w:val="clear" w:color="auto" w:fill="00376A"/>
        </w:tcPr>
        <w:p w:rsidR="001B038A" w:rsidRPr="00584B4B" w:rsidRDefault="001B038A" w:rsidP="009C78FC">
          <w:pPr>
            <w:pStyle w:val="Header"/>
            <w:spacing w:line="300" w:lineRule="atLeast"/>
            <w:ind w:left="284"/>
            <w:rPr>
              <w:noProof/>
              <w:color w:val="FFFFFF"/>
              <w:sz w:val="16"/>
              <w:lang w:val="hu-HU"/>
            </w:rPr>
          </w:pPr>
          <w:bookmarkStart w:id="30" w:name="saxSectionHeader_1"/>
          <w:r>
            <w:rPr>
              <w:noProof/>
              <w:color w:val="FFFFFF"/>
              <w:sz w:val="16"/>
              <w:lang w:val="hu-HU"/>
            </w:rPr>
            <w:t>ECDSA CAPLdll Wrapper Documentation</w:t>
          </w:r>
          <w:bookmarkEnd w:id="30"/>
        </w:p>
      </w:tc>
      <w:tc>
        <w:tcPr>
          <w:tcW w:w="980" w:type="dxa"/>
          <w:tcBorders>
            <w:bottom w:val="single" w:sz="4" w:space="0" w:color="auto"/>
          </w:tcBorders>
          <w:shd w:val="clear" w:color="auto" w:fill="auto"/>
        </w:tcPr>
        <w:p w:rsidR="001B038A" w:rsidRPr="00584B4B" w:rsidRDefault="001B038A">
          <w:pPr>
            <w:pStyle w:val="Header"/>
            <w:spacing w:line="300" w:lineRule="atLeast"/>
            <w:ind w:left="284"/>
            <w:rPr>
              <w:noProof/>
              <w:sz w:val="16"/>
              <w:lang w:val="hu-HU"/>
            </w:rPr>
          </w:pPr>
          <w:r w:rsidRPr="00584B4B">
            <w:rPr>
              <w:noProof/>
              <w:sz w:val="16"/>
              <w:lang w:val="hu-HU"/>
            </w:rPr>
            <w:fldChar w:fldCharType="begin"/>
          </w:r>
          <w:r w:rsidRPr="00584B4B">
            <w:rPr>
              <w:noProof/>
              <w:sz w:val="16"/>
              <w:lang w:val="hu-HU"/>
            </w:rPr>
            <w:instrText xml:space="preserve"> PAGE </w:instrText>
          </w:r>
          <w:r w:rsidRPr="00584B4B">
            <w:rPr>
              <w:noProof/>
              <w:sz w:val="16"/>
              <w:lang w:val="hu-HU"/>
            </w:rPr>
            <w:fldChar w:fldCharType="separate"/>
          </w:r>
          <w:r w:rsidR="00D853A6">
            <w:rPr>
              <w:noProof/>
              <w:sz w:val="16"/>
              <w:lang w:val="hu-HU"/>
            </w:rPr>
            <w:t>7</w:t>
          </w:r>
          <w:r w:rsidRPr="00584B4B">
            <w:rPr>
              <w:noProof/>
              <w:sz w:val="16"/>
              <w:lang w:val="hu-HU"/>
            </w:rPr>
            <w:fldChar w:fldCharType="end"/>
          </w:r>
          <w:r w:rsidRPr="00584B4B">
            <w:rPr>
              <w:noProof/>
              <w:sz w:val="16"/>
              <w:lang w:val="hu-HU"/>
            </w:rPr>
            <w:t>|</w:t>
          </w:r>
          <w:r w:rsidRPr="00584B4B">
            <w:rPr>
              <w:noProof/>
              <w:sz w:val="16"/>
              <w:lang w:val="hu-HU"/>
            </w:rPr>
            <w:fldChar w:fldCharType="begin"/>
          </w:r>
          <w:r w:rsidRPr="00584B4B">
            <w:rPr>
              <w:noProof/>
              <w:sz w:val="16"/>
              <w:lang w:val="hu-HU"/>
            </w:rPr>
            <w:instrText xml:space="preserve"> NUMPAGES </w:instrText>
          </w:r>
          <w:r w:rsidRPr="00584B4B">
            <w:rPr>
              <w:noProof/>
              <w:sz w:val="16"/>
              <w:lang w:val="hu-HU"/>
            </w:rPr>
            <w:fldChar w:fldCharType="separate"/>
          </w:r>
          <w:r w:rsidR="00D853A6">
            <w:rPr>
              <w:noProof/>
              <w:sz w:val="16"/>
              <w:lang w:val="hu-HU"/>
            </w:rPr>
            <w:t>7</w:t>
          </w:r>
          <w:r w:rsidRPr="00584B4B">
            <w:rPr>
              <w:noProof/>
              <w:sz w:val="16"/>
              <w:lang w:val="hu-HU"/>
            </w:rPr>
            <w:fldChar w:fldCharType="end"/>
          </w:r>
        </w:p>
      </w:tc>
    </w:tr>
  </w:tbl>
  <w:p w:rsidR="001B038A" w:rsidRPr="00584B4B" w:rsidRDefault="001B038A" w:rsidP="005A2AF5">
    <w:pPr>
      <w:pStyle w:val="Header"/>
      <w:spacing w:line="1376" w:lineRule="exact"/>
      <w:rPr>
        <w:noProof/>
        <w:lang w:val="hu-HU"/>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38A" w:rsidRDefault="001B038A">
    <w:pPr>
      <w:pStyle w:val="Header"/>
      <w:spacing w:line="400" w:lineRule="exact"/>
      <w:rPr>
        <w:lang w:val="en-US"/>
      </w:rPr>
    </w:pPr>
  </w:p>
  <w:tbl>
    <w:tblPr>
      <w:tblW w:w="9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222"/>
      <w:gridCol w:w="980"/>
    </w:tblGrid>
    <w:tr w:rsidR="001B038A">
      <w:trPr>
        <w:trHeight w:hRule="exact" w:val="397"/>
      </w:trPr>
      <w:tc>
        <w:tcPr>
          <w:tcW w:w="8222" w:type="dxa"/>
          <w:shd w:val="clear" w:color="auto" w:fill="00376A"/>
        </w:tcPr>
        <w:p w:rsidR="001B038A" w:rsidRDefault="001B038A">
          <w:pPr>
            <w:pStyle w:val="Header"/>
            <w:spacing w:line="300" w:lineRule="atLeast"/>
            <w:ind w:left="284"/>
            <w:rPr>
              <w:color w:val="FFFFFF"/>
              <w:sz w:val="16"/>
            </w:rPr>
          </w:pPr>
          <w:r>
            <w:rPr>
              <w:color w:val="FFFFFF"/>
              <w:sz w:val="16"/>
            </w:rPr>
            <w:t>Anwenderdokumentation</w:t>
          </w:r>
        </w:p>
      </w:tc>
      <w:tc>
        <w:tcPr>
          <w:tcW w:w="980" w:type="dxa"/>
          <w:tcBorders>
            <w:bottom w:val="nil"/>
          </w:tcBorders>
          <w:shd w:val="clear" w:color="auto" w:fill="auto"/>
        </w:tcPr>
        <w:p w:rsidR="001B038A" w:rsidRDefault="001B038A">
          <w:pPr>
            <w:pStyle w:val="Header"/>
            <w:spacing w:line="300" w:lineRule="atLeast"/>
            <w:ind w:left="284"/>
            <w:rPr>
              <w:sz w:val="16"/>
            </w:rPr>
          </w:pPr>
          <w:r>
            <w:rPr>
              <w:sz w:val="16"/>
            </w:rPr>
            <w:fldChar w:fldCharType="begin"/>
          </w:r>
          <w:r>
            <w:rPr>
              <w:sz w:val="16"/>
            </w:rPr>
            <w:instrText xml:space="preserve"> PAGE </w:instrText>
          </w:r>
          <w:r>
            <w:rPr>
              <w:sz w:val="16"/>
            </w:rPr>
            <w:fldChar w:fldCharType="separate"/>
          </w:r>
          <w:r>
            <w:rPr>
              <w:noProof/>
              <w:sz w:val="16"/>
            </w:rPr>
            <w:t>3</w:t>
          </w:r>
          <w:r>
            <w:rPr>
              <w:sz w:val="16"/>
            </w:rPr>
            <w:fldChar w:fldCharType="end"/>
          </w:r>
          <w:r>
            <w:rPr>
              <w:sz w:val="16"/>
            </w:rPr>
            <w:t>|</w:t>
          </w:r>
          <w:r>
            <w:rPr>
              <w:sz w:val="16"/>
            </w:rPr>
            <w:fldChar w:fldCharType="begin"/>
          </w:r>
          <w:r>
            <w:rPr>
              <w:sz w:val="16"/>
            </w:rPr>
            <w:instrText xml:space="preserve"> NUMPAGES </w:instrText>
          </w:r>
          <w:r>
            <w:rPr>
              <w:sz w:val="16"/>
            </w:rPr>
            <w:fldChar w:fldCharType="separate"/>
          </w:r>
          <w:r w:rsidR="00D853A6">
            <w:rPr>
              <w:noProof/>
              <w:sz w:val="16"/>
            </w:rPr>
            <w:t>7</w:t>
          </w:r>
          <w:r>
            <w:rPr>
              <w:sz w:val="16"/>
            </w:rPr>
            <w:fldChar w:fldCharType="end"/>
          </w:r>
        </w:p>
      </w:tc>
    </w:tr>
  </w:tbl>
  <w:p w:rsidR="001B038A" w:rsidRDefault="001B038A" w:rsidP="005A2AF5">
    <w:pPr>
      <w:pStyle w:val="Header"/>
      <w:spacing w:line="272" w:lineRule="exact"/>
    </w:pPr>
    <w:r>
      <w:rPr>
        <w:noProof/>
        <w:lang w:val="en-US"/>
      </w:rPr>
      <mc:AlternateContent>
        <mc:Choice Requires="wpg">
          <w:drawing>
            <wp:anchor distT="0" distB="0" distL="114300" distR="114300" simplePos="0" relativeHeight="251663360" behindDoc="0" locked="0" layoutInCell="0" allowOverlap="1" wp14:anchorId="1BC8029F" wp14:editId="63194090">
              <wp:simplePos x="0" y="0"/>
              <wp:positionH relativeFrom="column">
                <wp:posOffset>1386205</wp:posOffset>
              </wp:positionH>
              <wp:positionV relativeFrom="paragraph">
                <wp:posOffset>0</wp:posOffset>
              </wp:positionV>
              <wp:extent cx="4458335" cy="371475"/>
              <wp:effectExtent l="0" t="0" r="0" b="0"/>
              <wp:wrapNone/>
              <wp:docPr id="556" name="Group 5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8335" cy="371475"/>
                        <a:chOff x="1021" y="5454"/>
                        <a:chExt cx="7021" cy="585"/>
                      </a:xfrm>
                    </wpg:grpSpPr>
                    <pic:pic xmlns:pic="http://schemas.openxmlformats.org/drawingml/2006/picture">
                      <pic:nvPicPr>
                        <pic:cNvPr id="557" name="Picture 54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2027" y="5454"/>
                          <a:ext cx="6015" cy="585"/>
                        </a:xfrm>
                        <a:prstGeom prst="rect">
                          <a:avLst/>
                        </a:prstGeom>
                        <a:noFill/>
                        <a:extLst>
                          <a:ext uri="{909E8E84-426E-40DD-AFC4-6F175D3DCCD1}">
                            <a14:hiddenFill xmlns:a14="http://schemas.microsoft.com/office/drawing/2010/main">
                              <a:solidFill>
                                <a:srgbClr val="FFFFFF"/>
                              </a:solidFill>
                            </a14:hiddenFill>
                          </a:ext>
                        </a:extLst>
                      </pic:spPr>
                    </pic:pic>
                    <wps:wsp>
                      <wps:cNvPr id="558" name="Rectangle 549"/>
                      <wps:cNvSpPr>
                        <a:spLocks noChangeArrowheads="1"/>
                      </wps:cNvSpPr>
                      <wps:spPr bwMode="auto">
                        <a:xfrm>
                          <a:off x="1021" y="5454"/>
                          <a:ext cx="1006" cy="585"/>
                        </a:xfrm>
                        <a:prstGeom prst="rect">
                          <a:avLst/>
                        </a:prstGeom>
                        <a:solidFill>
                          <a:srgbClr val="6CA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721A86" id="Group 547" o:spid="_x0000_s1026" style="position:absolute;margin-left:109.15pt;margin-top:0;width:351.05pt;height:29.25pt;z-index:251663360" coordorigin="1021,5454" coordsize="7021,5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8" o:spid="_x0000_s1027" type="#_x0000_t75" style="position:absolute;left:2027;top:5454;width:6015;height: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">
                <v:imagedata r:id="rId2" o:title=""/>
              </v:shape>
              <v:rect id="Rectangle 549" o:spid="_x0000_s1028" style="position:absolute;left:1021;top:5454;width:1006;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" fillcolor="#6ca8ca" stroked="f"/>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D6D8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A28827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C699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55CA53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AC406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18488D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6A6BC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DBC07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087E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62A7B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EF494F"/>
    <w:multiLevelType w:val="multilevel"/>
    <w:tmpl w:val="CF4AEE34"/>
    <w:lvl w:ilvl="0">
      <w:start w:val="1"/>
      <w:numFmt w:val="decimal"/>
      <w:pStyle w:val="Heading1"/>
      <w:lvlText w:val="%1."/>
      <w:lvlJc w:val="left"/>
      <w:pPr>
        <w:tabs>
          <w:tab w:val="num" w:pos="556"/>
        </w:tabs>
        <w:ind w:left="556" w:hanging="272"/>
      </w:pPr>
      <w:rPr>
        <w:rFonts w:hint="default"/>
      </w:rPr>
    </w:lvl>
    <w:lvl w:ilvl="1">
      <w:start w:val="1"/>
      <w:numFmt w:val="decimal"/>
      <w:pStyle w:val="Heading2"/>
      <w:lvlText w:val="%1.%2"/>
      <w:lvlJc w:val="left"/>
      <w:pPr>
        <w:tabs>
          <w:tab w:val="num" w:pos="828"/>
        </w:tabs>
        <w:ind w:left="828" w:hanging="544"/>
      </w:pPr>
      <w:rPr>
        <w:rFonts w:hint="default"/>
      </w:rPr>
    </w:lvl>
    <w:lvl w:ilvl="2">
      <w:start w:val="1"/>
      <w:numFmt w:val="decimal"/>
      <w:pStyle w:val="Heading3"/>
      <w:lvlText w:val="%1.%2.%3"/>
      <w:lvlJc w:val="left"/>
      <w:pPr>
        <w:tabs>
          <w:tab w:val="num" w:pos="1100"/>
        </w:tabs>
        <w:ind w:left="1100" w:hanging="816"/>
      </w:pPr>
      <w:rPr>
        <w:rFonts w:hint="default"/>
      </w:rPr>
    </w:lvl>
    <w:lvl w:ilvl="3">
      <w:start w:val="1"/>
      <w:numFmt w:val="decimal"/>
      <w:pStyle w:val="Heading4"/>
      <w:lvlText w:val="%1.%2.%3.%4"/>
      <w:lvlJc w:val="left"/>
      <w:pPr>
        <w:tabs>
          <w:tab w:val="num" w:pos="1373"/>
        </w:tabs>
        <w:ind w:left="1373" w:hanging="1089"/>
      </w:pPr>
      <w:rPr>
        <w:rFonts w:hint="default"/>
      </w:rPr>
    </w:lvl>
    <w:lvl w:ilvl="4">
      <w:start w:val="1"/>
      <w:numFmt w:val="decimal"/>
      <w:lvlText w:val="%1.%2.%3.%4.%5"/>
      <w:lvlJc w:val="left"/>
      <w:pPr>
        <w:tabs>
          <w:tab w:val="num" w:pos="1373"/>
        </w:tabs>
        <w:ind w:left="1373" w:hanging="1089"/>
      </w:pPr>
      <w:rPr>
        <w:rFonts w:hint="default"/>
      </w:rPr>
    </w:lvl>
    <w:lvl w:ilvl="5">
      <w:start w:val="1"/>
      <w:numFmt w:val="decimal"/>
      <w:lvlText w:val="%1.%2.%3.%4.%5.%6"/>
      <w:lvlJc w:val="left"/>
      <w:pPr>
        <w:tabs>
          <w:tab w:val="num" w:pos="1645"/>
        </w:tabs>
        <w:ind w:left="1645" w:hanging="1361"/>
      </w:pPr>
      <w:rPr>
        <w:rFonts w:hint="default"/>
      </w:rPr>
    </w:lvl>
    <w:lvl w:ilvl="6">
      <w:start w:val="1"/>
      <w:numFmt w:val="decimal"/>
      <w:lvlText w:val="%1.%2.%3.%4.%5.%6.%7"/>
      <w:lvlJc w:val="left"/>
      <w:pPr>
        <w:tabs>
          <w:tab w:val="num" w:pos="1917"/>
        </w:tabs>
        <w:ind w:left="1917" w:hanging="1633"/>
      </w:pPr>
      <w:rPr>
        <w:rFonts w:hint="default"/>
      </w:rPr>
    </w:lvl>
    <w:lvl w:ilvl="7">
      <w:start w:val="1"/>
      <w:numFmt w:val="decimal"/>
      <w:lvlText w:val="%1.%2.%3.%4.%5.%6.%7.%8"/>
      <w:lvlJc w:val="left"/>
      <w:pPr>
        <w:tabs>
          <w:tab w:val="num" w:pos="1917"/>
        </w:tabs>
        <w:ind w:left="1917" w:hanging="1633"/>
      </w:pPr>
      <w:rPr>
        <w:rFonts w:hint="default"/>
      </w:rPr>
    </w:lvl>
    <w:lvl w:ilvl="8">
      <w:start w:val="1"/>
      <w:numFmt w:val="decimal"/>
      <w:lvlText w:val="%1.%2.%3.%4.%5.%6.%7.%8.%9"/>
      <w:lvlJc w:val="left"/>
      <w:pPr>
        <w:tabs>
          <w:tab w:val="num" w:pos="2189"/>
        </w:tabs>
        <w:ind w:left="2189" w:hanging="1905"/>
      </w:pPr>
      <w:rPr>
        <w:rFonts w:hint="default"/>
      </w:rPr>
    </w:lvl>
  </w:abstractNum>
  <w:abstractNum w:abstractNumId="11" w15:restartNumberingAfterBreak="0">
    <w:nsid w:val="0A494B26"/>
    <w:multiLevelType w:val="hybridMultilevel"/>
    <w:tmpl w:val="5C441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BEEB208">
      <w:numFmt w:val="bullet"/>
      <w:lvlText w:val="-"/>
      <w:lvlJc w:val="left"/>
      <w:pPr>
        <w:ind w:left="2160" w:hanging="360"/>
      </w:pPr>
      <w:rPr>
        <w:rFonts w:ascii="Bosch Office Sans" w:eastAsiaTheme="minorHAnsi" w:hAnsi="Bosch Office San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3A6E23"/>
    <w:multiLevelType w:val="hybridMultilevel"/>
    <w:tmpl w:val="75A26026"/>
    <w:lvl w:ilvl="0" w:tplc="23446C6A">
      <w:start w:val="1"/>
      <w:numFmt w:val="bullet"/>
      <w:pStyle w:val="Aufzhlung"/>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B3F6664"/>
    <w:multiLevelType w:val="hybridMultilevel"/>
    <w:tmpl w:val="CE9E0A08"/>
    <w:lvl w:ilvl="0" w:tplc="E9AAA4EC">
      <w:start w:val="1"/>
      <w:numFmt w:val="bullet"/>
      <w:pStyle w:val="Eingabe"/>
      <w:lvlText w:val=""/>
      <w:lvlJc w:val="left"/>
      <w:pPr>
        <w:tabs>
          <w:tab w:val="num" w:pos="0"/>
        </w:tabs>
        <w:ind w:left="0" w:hanging="1701"/>
      </w:pPr>
      <w:rPr>
        <w:rFonts w:ascii="Wingdings" w:hAnsi="Wingdings" w:hint="default"/>
        <w:b w:val="0"/>
        <w:i w:val="0"/>
        <w:color w:val="auto"/>
        <w:sz w:val="32"/>
      </w:rPr>
    </w:lvl>
    <w:lvl w:ilvl="1" w:tplc="6F1275FE" w:tentative="1">
      <w:start w:val="1"/>
      <w:numFmt w:val="bullet"/>
      <w:lvlText w:val="o"/>
      <w:lvlJc w:val="left"/>
      <w:pPr>
        <w:tabs>
          <w:tab w:val="num" w:pos="1440"/>
        </w:tabs>
        <w:ind w:left="1440" w:hanging="360"/>
      </w:pPr>
      <w:rPr>
        <w:rFonts w:ascii="Courier New" w:hAnsi="Courier New" w:hint="default"/>
      </w:rPr>
    </w:lvl>
    <w:lvl w:ilvl="2" w:tplc="0E5403D0" w:tentative="1">
      <w:start w:val="1"/>
      <w:numFmt w:val="bullet"/>
      <w:lvlText w:val=""/>
      <w:lvlJc w:val="left"/>
      <w:pPr>
        <w:tabs>
          <w:tab w:val="num" w:pos="2160"/>
        </w:tabs>
        <w:ind w:left="2160" w:hanging="360"/>
      </w:pPr>
      <w:rPr>
        <w:rFonts w:ascii="Wingdings" w:hAnsi="Wingdings" w:hint="default"/>
      </w:rPr>
    </w:lvl>
    <w:lvl w:ilvl="3" w:tplc="958EDEA6" w:tentative="1">
      <w:start w:val="1"/>
      <w:numFmt w:val="bullet"/>
      <w:lvlText w:val=""/>
      <w:lvlJc w:val="left"/>
      <w:pPr>
        <w:tabs>
          <w:tab w:val="num" w:pos="2880"/>
        </w:tabs>
        <w:ind w:left="2880" w:hanging="360"/>
      </w:pPr>
      <w:rPr>
        <w:rFonts w:ascii="Symbol" w:hAnsi="Symbol" w:hint="default"/>
      </w:rPr>
    </w:lvl>
    <w:lvl w:ilvl="4" w:tplc="17F43858" w:tentative="1">
      <w:start w:val="1"/>
      <w:numFmt w:val="bullet"/>
      <w:lvlText w:val="o"/>
      <w:lvlJc w:val="left"/>
      <w:pPr>
        <w:tabs>
          <w:tab w:val="num" w:pos="3600"/>
        </w:tabs>
        <w:ind w:left="3600" w:hanging="360"/>
      </w:pPr>
      <w:rPr>
        <w:rFonts w:ascii="Courier New" w:hAnsi="Courier New" w:hint="default"/>
      </w:rPr>
    </w:lvl>
    <w:lvl w:ilvl="5" w:tplc="0C14BBD4" w:tentative="1">
      <w:start w:val="1"/>
      <w:numFmt w:val="bullet"/>
      <w:lvlText w:val=""/>
      <w:lvlJc w:val="left"/>
      <w:pPr>
        <w:tabs>
          <w:tab w:val="num" w:pos="4320"/>
        </w:tabs>
        <w:ind w:left="4320" w:hanging="360"/>
      </w:pPr>
      <w:rPr>
        <w:rFonts w:ascii="Wingdings" w:hAnsi="Wingdings" w:hint="default"/>
      </w:rPr>
    </w:lvl>
    <w:lvl w:ilvl="6" w:tplc="47AA9F36" w:tentative="1">
      <w:start w:val="1"/>
      <w:numFmt w:val="bullet"/>
      <w:lvlText w:val=""/>
      <w:lvlJc w:val="left"/>
      <w:pPr>
        <w:tabs>
          <w:tab w:val="num" w:pos="5040"/>
        </w:tabs>
        <w:ind w:left="5040" w:hanging="360"/>
      </w:pPr>
      <w:rPr>
        <w:rFonts w:ascii="Symbol" w:hAnsi="Symbol" w:hint="default"/>
      </w:rPr>
    </w:lvl>
    <w:lvl w:ilvl="7" w:tplc="65447062" w:tentative="1">
      <w:start w:val="1"/>
      <w:numFmt w:val="bullet"/>
      <w:lvlText w:val="o"/>
      <w:lvlJc w:val="left"/>
      <w:pPr>
        <w:tabs>
          <w:tab w:val="num" w:pos="5760"/>
        </w:tabs>
        <w:ind w:left="5760" w:hanging="360"/>
      </w:pPr>
      <w:rPr>
        <w:rFonts w:ascii="Courier New" w:hAnsi="Courier New" w:hint="default"/>
      </w:rPr>
    </w:lvl>
    <w:lvl w:ilvl="8" w:tplc="E43EDBB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A6212D"/>
    <w:multiLevelType w:val="hybridMultilevel"/>
    <w:tmpl w:val="4A44A916"/>
    <w:lvl w:ilvl="0" w:tplc="AF34E588">
      <w:start w:val="1"/>
      <w:numFmt w:val="bullet"/>
      <w:pStyle w:val="Hinweis"/>
      <w:lvlText w:val=""/>
      <w:lvlJc w:val="left"/>
      <w:pPr>
        <w:tabs>
          <w:tab w:val="num" w:pos="0"/>
        </w:tabs>
        <w:ind w:left="0" w:hanging="1701"/>
      </w:pPr>
      <w:rPr>
        <w:rFonts w:ascii="Wingdings" w:hAnsi="Wingdings" w:hint="default"/>
        <w:b w:val="0"/>
        <w:i w:val="0"/>
        <w:sz w:val="36"/>
      </w:rPr>
    </w:lvl>
    <w:lvl w:ilvl="1" w:tplc="50D0A802" w:tentative="1">
      <w:start w:val="1"/>
      <w:numFmt w:val="bullet"/>
      <w:lvlText w:val="o"/>
      <w:lvlJc w:val="left"/>
      <w:pPr>
        <w:tabs>
          <w:tab w:val="num" w:pos="1440"/>
        </w:tabs>
        <w:ind w:left="1440" w:hanging="360"/>
      </w:pPr>
      <w:rPr>
        <w:rFonts w:ascii="Courier New" w:hAnsi="Courier New" w:hint="default"/>
      </w:rPr>
    </w:lvl>
    <w:lvl w:ilvl="2" w:tplc="FA16A772" w:tentative="1">
      <w:start w:val="1"/>
      <w:numFmt w:val="bullet"/>
      <w:lvlText w:val=""/>
      <w:lvlJc w:val="left"/>
      <w:pPr>
        <w:tabs>
          <w:tab w:val="num" w:pos="2160"/>
        </w:tabs>
        <w:ind w:left="2160" w:hanging="360"/>
      </w:pPr>
      <w:rPr>
        <w:rFonts w:ascii="Wingdings" w:hAnsi="Wingdings" w:hint="default"/>
      </w:rPr>
    </w:lvl>
    <w:lvl w:ilvl="3" w:tplc="66C89852" w:tentative="1">
      <w:start w:val="1"/>
      <w:numFmt w:val="bullet"/>
      <w:lvlText w:val=""/>
      <w:lvlJc w:val="left"/>
      <w:pPr>
        <w:tabs>
          <w:tab w:val="num" w:pos="2880"/>
        </w:tabs>
        <w:ind w:left="2880" w:hanging="360"/>
      </w:pPr>
      <w:rPr>
        <w:rFonts w:ascii="Symbol" w:hAnsi="Symbol" w:hint="default"/>
      </w:rPr>
    </w:lvl>
    <w:lvl w:ilvl="4" w:tplc="17D0EFAA" w:tentative="1">
      <w:start w:val="1"/>
      <w:numFmt w:val="bullet"/>
      <w:lvlText w:val="o"/>
      <w:lvlJc w:val="left"/>
      <w:pPr>
        <w:tabs>
          <w:tab w:val="num" w:pos="3600"/>
        </w:tabs>
        <w:ind w:left="3600" w:hanging="360"/>
      </w:pPr>
      <w:rPr>
        <w:rFonts w:ascii="Courier New" w:hAnsi="Courier New" w:hint="default"/>
      </w:rPr>
    </w:lvl>
    <w:lvl w:ilvl="5" w:tplc="04E422D2" w:tentative="1">
      <w:start w:val="1"/>
      <w:numFmt w:val="bullet"/>
      <w:lvlText w:val=""/>
      <w:lvlJc w:val="left"/>
      <w:pPr>
        <w:tabs>
          <w:tab w:val="num" w:pos="4320"/>
        </w:tabs>
        <w:ind w:left="4320" w:hanging="360"/>
      </w:pPr>
      <w:rPr>
        <w:rFonts w:ascii="Wingdings" w:hAnsi="Wingdings" w:hint="default"/>
      </w:rPr>
    </w:lvl>
    <w:lvl w:ilvl="6" w:tplc="1382BA0A" w:tentative="1">
      <w:start w:val="1"/>
      <w:numFmt w:val="bullet"/>
      <w:lvlText w:val=""/>
      <w:lvlJc w:val="left"/>
      <w:pPr>
        <w:tabs>
          <w:tab w:val="num" w:pos="5040"/>
        </w:tabs>
        <w:ind w:left="5040" w:hanging="360"/>
      </w:pPr>
      <w:rPr>
        <w:rFonts w:ascii="Symbol" w:hAnsi="Symbol" w:hint="default"/>
      </w:rPr>
    </w:lvl>
    <w:lvl w:ilvl="7" w:tplc="7F94EB7E" w:tentative="1">
      <w:start w:val="1"/>
      <w:numFmt w:val="bullet"/>
      <w:lvlText w:val="o"/>
      <w:lvlJc w:val="left"/>
      <w:pPr>
        <w:tabs>
          <w:tab w:val="num" w:pos="5760"/>
        </w:tabs>
        <w:ind w:left="5760" w:hanging="360"/>
      </w:pPr>
      <w:rPr>
        <w:rFonts w:ascii="Courier New" w:hAnsi="Courier New" w:hint="default"/>
      </w:rPr>
    </w:lvl>
    <w:lvl w:ilvl="8" w:tplc="F81CE10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2"/>
  </w:num>
  <w:num w:numId="3">
    <w:abstractNumId w:val="1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3"/>
  </w:num>
  <w:num w:numId="16">
    <w:abstractNumId w:val="14"/>
  </w:num>
  <w:num w:numId="17">
    <w:abstractNumId w:val="13"/>
  </w:num>
  <w:num w:numId="18">
    <w:abstractNumId w:val="13"/>
  </w:num>
  <w:num w:numId="19">
    <w:abstractNumId w:val="13"/>
  </w:num>
  <w:num w:numId="20">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de-DE"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en-GB" w:vendorID="8" w:dllVersion="513" w:checkStyle="1"/>
  <w:activeWritingStyle w:appName="MSWord" w:lang="en-US" w:vendorID="8" w:dllVersion="513" w:checkStyle="1"/>
  <w:activeWritingStyle w:appName="MSWord" w:lang="hu-HU" w:vendorID="7" w:dllVersion="513" w:checkStyle="1"/>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142"/>
  <w:drawingGridHorizontalSpacing w:val="100"/>
  <w:drawingGridVerticalSpacing w:val="142"/>
  <w:displayHorizontalDrawingGridEvery w:val="2"/>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fg.Checksum" w:val="7895531669"/>
    <w:docVar w:name="cfgDocument.ConfigStructure" w:val="[Config]&lt;CRLF&gt;Nodes=1&lt;CRLF&gt;Node1=MainNode1&lt;CRLF&gt;DefNode=MainNode1&lt;CRLF&gt;[MainNode1]&lt;CRLF&gt;Name=Default&lt;CRLF&gt;Nodes=1&lt;CRLF&gt;DefNode=MainNode1.MainNode1&lt;CRLF&gt;Node1=MainNode1.MainNode1&lt;CRLF&gt;[MainNode1.MainNode1]&lt;CRLF&gt;Name=Default&lt;CRLF&gt;"/>
    <w:docVar w:name="cfgDocument.Default.Default" w:val="&lt;CRLF&gt;[System]&lt;CRLF&gt;Name=txt,System&lt;CRLF&gt;Language=txt,2057&lt;CRLF&gt;SystemType=txt,0&lt;CRLF&gt;NodesLevel1=txt,0&lt;CRLF&gt;NodesLevel2=txt,1&lt;CRLF&gt;NodesLevel3=txt,2&lt;CRLF&gt;Nodes=lst,0 ,MainNode1,&lt;CRLF&gt;MdFieldsIDs=lst,0,&lt;CRLF&gt;MdFieldsNames=lst,0,&lt;CRLF&gt;MdFieldsCaptions=lst,0,&lt;CRLF&gt;MdFieldsProperties=lst,0,&lt;CRLF&gt;&lt;CRLF&gt;[System.MainNode1]&lt;CRLF&gt;Name=txt,Section1&lt;CRLF&gt;TemplateFile=txt,H:\\Develop\\bosch\\Vorlagen\\SAP\\RBOSSU00.dot&lt;CRLF&gt;TemplateFile.Inh=txt,0&lt;CRLF&gt;ProtectionPassword=txt,&lt;CRLF&gt;ProtectionPassword.Inh=txt,0&lt;CRLF&gt;DataDialogType=txt,0&lt;CRLF&gt;DataDialogType.Inh=txt,0&lt;CRLF&gt;Language=txt,2057&lt;CRLF&gt;Language.Inh=txt,0&lt;CRLF&gt;SupportsFaxTotalPages=txt,0&lt;CRLF&gt;SupportsFaxTotalPages.Inh=txt,0&lt;CRLF&gt;DisplayPrintDialogOnDefaultPrint=txt,-1&lt;CRLF&gt;DisplayPrintDialogOnDefaultPrint.Inh=txt,0&lt;CRLF&gt;SupportsCalibration=txt,0&lt;CRLF&gt;SupportsCalibration.Inh=txt,0&lt;CRLF&gt;InheritanceBroken=txt,0&lt;CRLF&gt;Nodes=lst,0,&lt;CRLF&gt;SubLayouts=lst,0 ,Layout3,&lt;CRLF&gt;&lt;CRLF&gt;[System.MainNode1.Layout1]&lt;CRLF&gt;Name=txt,DefLayout&lt;CRLF&gt;InheritanceBroken=txt,0&lt;CRLF&gt;Initialized=txt,0&lt;CRLF&gt;DdFieldsIDs=lst,0,&lt;CRLF&gt;DdFieldsNames=lst,0,&lt;CRLF&gt;DdFieldsCaptions=lst,0,&lt;CRLF&gt;DdFieldsProperties=lst,0,&lt;CRLF&gt;&lt;CRLF&gt;[System.MainNode1.Layout3]&lt;CRLF&gt;Name=txt,Layout2&lt;CRLF&gt;InheritanceBroken=txt,0&lt;CRLF&gt;Initialized=txt,0&lt;CRLF&gt;DdFieldsIDs=lst,0,&lt;CRLF&gt;DdFieldsNames=lst,0,&lt;CRLF&gt;DdFieldsCaptions=lst,0,&lt;CRLF&gt;DdFieldsProperties=lst,0,&lt;CRLF&gt;"/>
    <w:docVar w:name="MLCOMPANYNAME" w:val="bosch"/>
    <w:docVar w:name="MLFUNCTIONS" w:val="mlSsuEditData=Edit document data|mlSsuEditCreateBook=Edit/create book|mlSsuFormatGraphic=Format picture|mlSsuMarkTextAsHidden=Hidden text|mlSsuSetNormalStyle=Normal|mlSsuSetHeading1=Heading 1|mlSsuSetHeading2=Heading 2|mlSsuSetHeading3=Heading 3|mlSsuSetIndentStyle=Indent|mlSsuSetAsListStyle=List|btnSpaceWithoutFct=|mlSsuInsertArrow=Arrow|mlSsuInsertKeyboard=Keyboard|mlSsuInsertEnter1=Enter1|mlSsuInsertEnter2=Enter2|mlSsuInsertSave=Save|mlSsuInsertExecute=Execute|mlSsuInsertMatch=Match|mlSsuHinzufuegen=Add|mlSsuEntfernen=Remove|mlSsuExcel=Excel|mlSsuFilter1=Filter 1|mlSsuFilter2=Filter 2|mlSsuSetHintStyle=Advice|mlSsuSetPathStyle=Path|mlSsuSetAsSzenario=Szenario|mlSsuInsertBlankLine=blank line|mlSsuInsertNewSection=New section|mlSsuDeleteBreak=Delete section|mlSsuSaxPastePicture=Paste picture|mlSsuInsert2Colums=2-colums|mlSsuInsert5Colums=5-colums|mlSsuRefreshFields=Update fields"/>
    <w:docVar w:name="MLLANGUAGE" w:val="hun"/>
    <w:docVar w:name="MLLOADMACRO" w:val="RibbonControl.dotm|MLCustom.dotm|MLCustomSSU.dotm"/>
    <w:docVar w:name="MLTEMPLATEVERSION" w:val="1.0"/>
    <w:docVar w:name="saxCmb.Ctrl.modPDF.ExecutePluginCode.Visible" w:val="0"/>
    <w:docVar w:name="saxDokSchutz" w:val="NO"/>
    <w:docVar w:name="saxEBPToolsVersion" w:val="1.0.0"/>
    <w:docVar w:name="saxEBPVersion" w:val="RBO/7.6.6.4/3.4/1105"/>
    <w:docVar w:name="saxMBName" w:val="MasterLayout"/>
    <w:docVar w:name="SAXMLTEMPLATE" w:val="RBOSSUV2"/>
    <w:docVar w:name="saxProtectionMode" w:val="1"/>
    <w:docVar w:name="saxRibbon.Ctrl.modPDF.ExecutePluginCode.Visible" w:val="0"/>
    <w:docVar w:name="saxSection" w:val="English"/>
    <w:docVar w:name="saxTemplateVersion" w:val="16"/>
    <w:docVar w:name="saxTvNo" w:val="0"/>
    <w:docVar w:name="SaxVersion" w:val="RBO/7.6.6.4/3.4/1105"/>
    <w:docVar w:name="saxWordResource" w:val="WDRES.MLR"/>
  </w:docVars>
  <w:rsids>
    <w:rsidRoot w:val="005A2AF5"/>
    <w:rsid w:val="00001696"/>
    <w:rsid w:val="0003192B"/>
    <w:rsid w:val="0005009C"/>
    <w:rsid w:val="000502FB"/>
    <w:rsid w:val="000571DE"/>
    <w:rsid w:val="000A2930"/>
    <w:rsid w:val="000A49FB"/>
    <w:rsid w:val="001079C1"/>
    <w:rsid w:val="00125F46"/>
    <w:rsid w:val="001970BB"/>
    <w:rsid w:val="001A0CB7"/>
    <w:rsid w:val="001B038A"/>
    <w:rsid w:val="002158E0"/>
    <w:rsid w:val="00236AA7"/>
    <w:rsid w:val="00250D2C"/>
    <w:rsid w:val="0026265D"/>
    <w:rsid w:val="002638EB"/>
    <w:rsid w:val="00264B14"/>
    <w:rsid w:val="00275004"/>
    <w:rsid w:val="003019F4"/>
    <w:rsid w:val="003835E8"/>
    <w:rsid w:val="003A19CC"/>
    <w:rsid w:val="00402D43"/>
    <w:rsid w:val="00406801"/>
    <w:rsid w:val="004728C8"/>
    <w:rsid w:val="00472C0D"/>
    <w:rsid w:val="00473143"/>
    <w:rsid w:val="004835B0"/>
    <w:rsid w:val="00490CDF"/>
    <w:rsid w:val="005628EE"/>
    <w:rsid w:val="00584B4B"/>
    <w:rsid w:val="005A2AF5"/>
    <w:rsid w:val="005B3180"/>
    <w:rsid w:val="005B4C6F"/>
    <w:rsid w:val="005C0E68"/>
    <w:rsid w:val="005D5133"/>
    <w:rsid w:val="005D51E0"/>
    <w:rsid w:val="005E13F8"/>
    <w:rsid w:val="005F0A40"/>
    <w:rsid w:val="00614E24"/>
    <w:rsid w:val="006238A8"/>
    <w:rsid w:val="0064257A"/>
    <w:rsid w:val="00660BF5"/>
    <w:rsid w:val="006F78CB"/>
    <w:rsid w:val="0070455E"/>
    <w:rsid w:val="00705BFE"/>
    <w:rsid w:val="007277BA"/>
    <w:rsid w:val="007C200C"/>
    <w:rsid w:val="007C4254"/>
    <w:rsid w:val="007E3CE5"/>
    <w:rsid w:val="008025F6"/>
    <w:rsid w:val="00813490"/>
    <w:rsid w:val="0087290C"/>
    <w:rsid w:val="008B6E56"/>
    <w:rsid w:val="008C32D4"/>
    <w:rsid w:val="008D774F"/>
    <w:rsid w:val="008E0727"/>
    <w:rsid w:val="008F14A6"/>
    <w:rsid w:val="0092005B"/>
    <w:rsid w:val="00925107"/>
    <w:rsid w:val="00952CCF"/>
    <w:rsid w:val="00955357"/>
    <w:rsid w:val="009669C3"/>
    <w:rsid w:val="00994A82"/>
    <w:rsid w:val="009C78FC"/>
    <w:rsid w:val="009D743E"/>
    <w:rsid w:val="00A11CEE"/>
    <w:rsid w:val="00A25BD1"/>
    <w:rsid w:val="00A3506E"/>
    <w:rsid w:val="00A36086"/>
    <w:rsid w:val="00AE5361"/>
    <w:rsid w:val="00B3711E"/>
    <w:rsid w:val="00B41E32"/>
    <w:rsid w:val="00B44356"/>
    <w:rsid w:val="00B5384A"/>
    <w:rsid w:val="00BA6258"/>
    <w:rsid w:val="00BD0F2B"/>
    <w:rsid w:val="00C123BF"/>
    <w:rsid w:val="00CA0D06"/>
    <w:rsid w:val="00CA76FB"/>
    <w:rsid w:val="00CC392B"/>
    <w:rsid w:val="00CE4102"/>
    <w:rsid w:val="00D22DA4"/>
    <w:rsid w:val="00D540DA"/>
    <w:rsid w:val="00D756C1"/>
    <w:rsid w:val="00D853A6"/>
    <w:rsid w:val="00D9691C"/>
    <w:rsid w:val="00DA1995"/>
    <w:rsid w:val="00DC1FCF"/>
    <w:rsid w:val="00E1191E"/>
    <w:rsid w:val="00E1379B"/>
    <w:rsid w:val="00E27547"/>
    <w:rsid w:val="00E71B4D"/>
    <w:rsid w:val="00E87317"/>
    <w:rsid w:val="00E87F9C"/>
    <w:rsid w:val="00E978A6"/>
    <w:rsid w:val="00EA6262"/>
    <w:rsid w:val="00ED3480"/>
    <w:rsid w:val="00F20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5:chartTrackingRefBased/>
  <w15:docId w15:val="{3D842654-0450-4669-878A-01FCBBD7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8EE"/>
    <w:pPr>
      <w:spacing w:line="272" w:lineRule="atLeast"/>
    </w:pPr>
    <w:rPr>
      <w:rFonts w:ascii="Bosch Office Sans" w:hAnsi="Bosch Office Sans"/>
      <w:lang w:val="en-GB"/>
    </w:rPr>
  </w:style>
  <w:style w:type="paragraph" w:styleId="Heading1">
    <w:name w:val="heading 1"/>
    <w:basedOn w:val="Normal"/>
    <w:next w:val="Normal"/>
    <w:qFormat/>
    <w:pPr>
      <w:keepNext/>
      <w:numPr>
        <w:numId w:val="1"/>
      </w:numPr>
      <w:tabs>
        <w:tab w:val="clear" w:pos="556"/>
        <w:tab w:val="left" w:pos="794"/>
      </w:tabs>
      <w:spacing w:line="295" w:lineRule="atLeast"/>
      <w:ind w:left="794" w:hanging="510"/>
      <w:outlineLvl w:val="0"/>
    </w:pPr>
    <w:rPr>
      <w:kern w:val="32"/>
      <w:sz w:val="32"/>
      <w:szCs w:val="24"/>
    </w:rPr>
  </w:style>
  <w:style w:type="paragraph" w:styleId="Heading2">
    <w:name w:val="heading 2"/>
    <w:basedOn w:val="Normal"/>
    <w:next w:val="Normal"/>
    <w:qFormat/>
    <w:pPr>
      <w:keepNext/>
      <w:numPr>
        <w:ilvl w:val="1"/>
        <w:numId w:val="1"/>
      </w:numPr>
      <w:tabs>
        <w:tab w:val="clear" w:pos="828"/>
        <w:tab w:val="left" w:pos="544"/>
      </w:tabs>
      <w:spacing w:before="360" w:after="60" w:line="240" w:lineRule="auto"/>
      <w:ind w:left="544"/>
      <w:contextualSpacing/>
      <w:outlineLvl w:val="1"/>
    </w:pPr>
    <w:rPr>
      <w:rFonts w:cs="Arial"/>
      <w:b/>
      <w:bCs/>
      <w:iCs/>
      <w:sz w:val="19"/>
      <w:szCs w:val="28"/>
      <w:lang w:eastAsia="en-GB"/>
    </w:rPr>
  </w:style>
  <w:style w:type="paragraph" w:styleId="Heading3">
    <w:name w:val="heading 3"/>
    <w:basedOn w:val="Normal"/>
    <w:next w:val="Normal"/>
    <w:qFormat/>
    <w:pPr>
      <w:keepNext/>
      <w:keepLines/>
      <w:numPr>
        <w:ilvl w:val="2"/>
        <w:numId w:val="1"/>
      </w:numPr>
      <w:tabs>
        <w:tab w:val="clear" w:pos="1100"/>
        <w:tab w:val="left" w:pos="816"/>
      </w:tabs>
      <w:spacing w:before="360" w:after="60" w:line="240" w:lineRule="auto"/>
      <w:ind w:left="816"/>
      <w:contextualSpacing/>
      <w:outlineLvl w:val="2"/>
    </w:pPr>
    <w:rPr>
      <w:rFonts w:cs="Arial"/>
      <w:b/>
      <w:bCs/>
      <w:sz w:val="19"/>
      <w:szCs w:val="26"/>
      <w:lang w:eastAsia="en-GB"/>
    </w:rPr>
  </w:style>
  <w:style w:type="paragraph" w:styleId="Heading4">
    <w:name w:val="heading 4"/>
    <w:basedOn w:val="Normal"/>
    <w:next w:val="Normal"/>
    <w:qFormat/>
    <w:pPr>
      <w:keepNext/>
      <w:numPr>
        <w:ilvl w:val="3"/>
        <w:numId w:val="1"/>
      </w:numPr>
      <w:tabs>
        <w:tab w:val="clear" w:pos="1373"/>
        <w:tab w:val="left" w:pos="1089"/>
      </w:tabs>
      <w:spacing w:before="240" w:after="60" w:line="240" w:lineRule="auto"/>
      <w:ind w:left="1089"/>
      <w:outlineLvl w:val="3"/>
    </w:pPr>
    <w:rPr>
      <w:b/>
      <w:bCs/>
      <w:sz w:val="19"/>
      <w:szCs w:val="28"/>
      <w:lang w:eastAsia="en-GB"/>
    </w:rPr>
  </w:style>
  <w:style w:type="paragraph" w:styleId="Heading5">
    <w:name w:val="heading 5"/>
    <w:basedOn w:val="Normal"/>
    <w:next w:val="Normal"/>
    <w:qFormat/>
    <w:pPr>
      <w:spacing w:before="240" w:after="60" w:line="240" w:lineRule="auto"/>
      <w:outlineLvl w:val="4"/>
    </w:pPr>
    <w:rPr>
      <w:b/>
      <w:bCs/>
      <w:iCs/>
      <w:sz w:val="19"/>
      <w:szCs w:val="26"/>
      <w:lang w:eastAsia="en-GB"/>
    </w:rPr>
  </w:style>
  <w:style w:type="paragraph" w:styleId="Heading6">
    <w:name w:val="heading 6"/>
    <w:basedOn w:val="Normal"/>
    <w:next w:val="Normal"/>
    <w:qFormat/>
    <w:pPr>
      <w:spacing w:before="240" w:after="60" w:line="240" w:lineRule="auto"/>
      <w:outlineLvl w:val="5"/>
    </w:pPr>
    <w:rPr>
      <w:b/>
      <w:bCs/>
      <w:sz w:val="19"/>
      <w:szCs w:val="22"/>
      <w:lang w:eastAsia="en-GB"/>
    </w:rPr>
  </w:style>
  <w:style w:type="paragraph" w:styleId="Heading7">
    <w:name w:val="heading 7"/>
    <w:basedOn w:val="Normal"/>
    <w:next w:val="Normal"/>
    <w:qFormat/>
    <w:pPr>
      <w:spacing w:before="240" w:after="60" w:line="240" w:lineRule="auto"/>
      <w:outlineLvl w:val="6"/>
    </w:pPr>
    <w:rPr>
      <w:b/>
      <w:sz w:val="19"/>
      <w:szCs w:val="24"/>
      <w:lang w:eastAsia="en-GB"/>
    </w:rPr>
  </w:style>
  <w:style w:type="paragraph" w:styleId="Heading8">
    <w:name w:val="heading 8"/>
    <w:basedOn w:val="Normal"/>
    <w:next w:val="Normal"/>
    <w:qFormat/>
    <w:pPr>
      <w:spacing w:before="240" w:after="60" w:line="240" w:lineRule="auto"/>
      <w:outlineLvl w:val="7"/>
    </w:pPr>
    <w:rPr>
      <w:b/>
      <w:iCs/>
      <w:sz w:val="19"/>
      <w:szCs w:val="24"/>
      <w:lang w:eastAsia="en-GB"/>
    </w:rPr>
  </w:style>
  <w:style w:type="paragraph" w:styleId="Heading9">
    <w:name w:val="heading 9"/>
    <w:basedOn w:val="Normal"/>
    <w:next w:val="Normal"/>
    <w:qFormat/>
    <w:pPr>
      <w:spacing w:before="240" w:after="60" w:line="240" w:lineRule="auto"/>
      <w:outlineLvl w:val="8"/>
    </w:pPr>
    <w:rPr>
      <w:rFonts w:cs="Arial"/>
      <w:b/>
      <w:sz w:val="19"/>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Stat">
    <w:name w:val="MLStat"/>
    <w:pPr>
      <w:spacing w:before="2" w:after="2" w:line="20" w:lineRule="exact"/>
      <w:ind w:left="2000" w:right="2000" w:firstLine="2000"/>
    </w:pPr>
    <w:rPr>
      <w:rFonts w:ascii="MLStat" w:hAnsi="MLStat"/>
      <w:sz w:val="2"/>
      <w:lang w:val="en-GB"/>
    </w:rPr>
  </w:style>
  <w:style w:type="paragraph" w:styleId="Header">
    <w:name w:val="header"/>
    <w:basedOn w:val="Normal"/>
    <w:link w:val="HeaderChar"/>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Pr>
      <w:rFonts w:ascii="Tahoma" w:hAnsi="Tahoma" w:cs="Tahoma"/>
      <w:sz w:val="16"/>
      <w:szCs w:val="16"/>
    </w:rPr>
  </w:style>
  <w:style w:type="paragraph" w:customStyle="1" w:styleId="Bildformatierung">
    <w:name w:val="Bildformatierung"/>
    <w:basedOn w:val="Normal"/>
    <w:next w:val="Normal"/>
  </w:style>
  <w:style w:type="character" w:styleId="Hyperlink">
    <w:name w:val="Hyperlink"/>
    <w:basedOn w:val="DefaultParagraphFont"/>
    <w:uiPriority w:val="99"/>
    <w:rPr>
      <w:color w:val="0000FF"/>
      <w:u w:val="single"/>
    </w:rPr>
  </w:style>
  <w:style w:type="paragraph" w:styleId="TOC1">
    <w:name w:val="toc 1"/>
    <w:basedOn w:val="Normal"/>
    <w:next w:val="Normal"/>
    <w:uiPriority w:val="39"/>
    <w:pPr>
      <w:keepNext/>
      <w:keepLines/>
      <w:tabs>
        <w:tab w:val="right" w:leader="dot" w:pos="5954"/>
      </w:tabs>
      <w:spacing w:before="240"/>
      <w:ind w:left="454" w:right="851" w:hanging="454"/>
    </w:pPr>
    <w:rPr>
      <w:rFonts w:ascii="Arial" w:hAnsi="Arial"/>
      <w:b/>
      <w:sz w:val="19"/>
      <w:szCs w:val="24"/>
      <w:lang w:eastAsia="de-DE"/>
    </w:rPr>
  </w:style>
  <w:style w:type="paragraph" w:styleId="TOC2">
    <w:name w:val="toc 2"/>
    <w:basedOn w:val="Normal"/>
    <w:next w:val="Normal"/>
    <w:autoRedefine/>
    <w:semiHidden/>
    <w:pPr>
      <w:tabs>
        <w:tab w:val="right" w:leader="dot" w:pos="5954"/>
      </w:tabs>
      <w:spacing w:before="120"/>
      <w:ind w:left="851" w:right="851" w:hanging="567"/>
    </w:pPr>
    <w:rPr>
      <w:noProof/>
      <w:sz w:val="21"/>
      <w:szCs w:val="19"/>
      <w:lang w:eastAsia="de-DE"/>
    </w:rPr>
  </w:style>
  <w:style w:type="paragraph" w:styleId="TOC3">
    <w:name w:val="toc 3"/>
    <w:basedOn w:val="Normal"/>
    <w:next w:val="Normal"/>
    <w:semiHidden/>
    <w:pPr>
      <w:tabs>
        <w:tab w:val="right" w:leader="dot" w:pos="5954"/>
      </w:tabs>
      <w:ind w:left="1276" w:right="851" w:hanging="709"/>
    </w:pPr>
    <w:rPr>
      <w:noProof/>
      <w:snapToGrid w:val="0"/>
      <w:sz w:val="21"/>
      <w:szCs w:val="24"/>
      <w:lang w:eastAsia="de-DE"/>
    </w:rPr>
  </w:style>
  <w:style w:type="paragraph" w:customStyle="1" w:styleId="Weitereberschriftsebenen">
    <w:name w:val="Weitere Überschriftsebenen"/>
    <w:basedOn w:val="Normal"/>
    <w:next w:val="Normal"/>
    <w:pPr>
      <w:keepNext/>
      <w:keepLines/>
      <w:spacing w:before="240" w:after="60"/>
    </w:pPr>
    <w:rPr>
      <w:b/>
      <w:i/>
      <w:sz w:val="19"/>
      <w:lang w:eastAsia="de-DE"/>
    </w:rPr>
  </w:style>
  <w:style w:type="paragraph" w:customStyle="1" w:styleId="Aufzhlung">
    <w:name w:val="Aufzählung"/>
    <w:basedOn w:val="Normal"/>
    <w:pPr>
      <w:numPr>
        <w:numId w:val="2"/>
      </w:numPr>
    </w:pPr>
  </w:style>
  <w:style w:type="character" w:styleId="PageNumber">
    <w:name w:val="page number"/>
    <w:basedOn w:val="DefaultParagraphFont"/>
  </w:style>
  <w:style w:type="paragraph" w:customStyle="1" w:styleId="Eingabe">
    <w:name w:val="Eingabe"/>
    <w:basedOn w:val="Normal"/>
    <w:next w:val="Normal"/>
    <w:pPr>
      <w:numPr>
        <w:numId w:val="19"/>
      </w:numPr>
      <w:spacing w:before="120" w:after="240"/>
      <w:ind w:hanging="709"/>
    </w:pPr>
    <w:rPr>
      <w:snapToGrid w:val="0"/>
      <w:sz w:val="21"/>
      <w:lang w:eastAsia="de-DE"/>
    </w:rPr>
  </w:style>
  <w:style w:type="paragraph" w:customStyle="1" w:styleId="Hinweis">
    <w:name w:val="Hinweis"/>
    <w:basedOn w:val="Normal"/>
    <w:next w:val="Normal"/>
    <w:pPr>
      <w:numPr>
        <w:numId w:val="16"/>
      </w:numPr>
      <w:spacing w:before="120" w:after="240"/>
      <w:ind w:hanging="709"/>
    </w:pPr>
    <w:rPr>
      <w:sz w:val="21"/>
      <w:szCs w:val="24"/>
      <w:lang w:eastAsia="de-DE"/>
    </w:rPr>
  </w:style>
  <w:style w:type="paragraph" w:customStyle="1" w:styleId="Einzug">
    <w:name w:val="Einzug"/>
    <w:basedOn w:val="Normal"/>
    <w:pPr>
      <w:spacing w:after="60"/>
      <w:ind w:left="284"/>
    </w:pPr>
    <w:rPr>
      <w:sz w:val="21"/>
      <w:szCs w:val="24"/>
      <w:lang w:eastAsia="de-DE"/>
    </w:rPr>
  </w:style>
  <w:style w:type="paragraph" w:customStyle="1" w:styleId="Szenario">
    <w:name w:val="Szenario"/>
    <w:basedOn w:val="Normal"/>
    <w:next w:val="Normal"/>
    <w:pPr>
      <w:spacing w:before="120" w:after="120"/>
      <w:ind w:hanging="709"/>
    </w:pPr>
    <w:rPr>
      <w:i/>
      <w:sz w:val="21"/>
      <w:lang w:eastAsia="de-DE"/>
    </w:rPr>
  </w:style>
  <w:style w:type="character" w:customStyle="1" w:styleId="HeaderChar">
    <w:name w:val="Header Char"/>
    <w:basedOn w:val="DefaultParagraphFont"/>
    <w:link w:val="Header"/>
    <w:rPr>
      <w:rFonts w:ascii="Bosch Office Sans" w:hAnsi="Bosch Office Sans"/>
      <w:lang w:val="de-DE" w:eastAsia="en-US" w:bidi="ar-SA"/>
    </w:rPr>
  </w:style>
  <w:style w:type="table" w:styleId="TableGrid">
    <w:name w:val="Table Grid"/>
    <w:basedOn w:val="TableNormal"/>
    <w:uiPriority w:val="59"/>
    <w:rsid w:val="00705BFE"/>
    <w:rPr>
      <w:rFonts w:asciiTheme="minorHAnsi" w:eastAsiaTheme="minorHAnsi" w:hAnsiTheme="minorHAnsi" w:cstheme="minorBidi"/>
      <w:sz w:val="22"/>
      <w:szCs w:val="22"/>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2AF5"/>
    <w:pPr>
      <w:ind w:left="720"/>
      <w:contextualSpacing/>
    </w:pPr>
  </w:style>
  <w:style w:type="paragraph" w:styleId="TOCHeading">
    <w:name w:val="TOC Heading"/>
    <w:basedOn w:val="Heading1"/>
    <w:next w:val="Normal"/>
    <w:uiPriority w:val="39"/>
    <w:unhideWhenUsed/>
    <w:qFormat/>
    <w:rsid w:val="00250D2C"/>
    <w:pPr>
      <w:keepLines/>
      <w:numPr>
        <w:numId w:val="0"/>
      </w:numPr>
      <w:tabs>
        <w:tab w:val="clear" w:pos="794"/>
      </w:tabs>
      <w:spacing w:before="240" w:line="259" w:lineRule="auto"/>
      <w:outlineLvl w:val="9"/>
    </w:pPr>
    <w:rPr>
      <w:rFonts w:asciiTheme="majorHAnsi" w:eastAsiaTheme="majorEastAsia" w:hAnsiTheme="majorHAnsi" w:cstheme="majorBidi"/>
      <w:color w:val="2E74B5" w:themeColor="accent1" w:themeShade="BF"/>
      <w:kern w:val="0"/>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tn2bp\AppData\Local\s.a.x.%20Software%20GmbH\MasterLayout\cache\template\RBOSSUV2_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AEF9B-D2F8-4D7A-890E-F8C21AF15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RBOSSUV2_2.dotx</Template>
  <TotalTime>0</TotalTime>
  <Pages>1</Pages>
  <Words>890</Words>
  <Characters>5079</Characters>
  <Application>Microsoft Office Word</Application>
  <DocSecurity>0</DocSecurity>
  <PresentationFormat/>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Anwenderdokumentation</vt:lpstr>
      <vt:lpstr>Anwenderdokumentation</vt:lpstr>
    </vt:vector>
  </TitlesOfParts>
  <Company/>
  <LinksUpToDate>false</LinksUpToDate>
  <CharactersWithSpaces>5958</CharactersWithSpaces>
  <SharedDoc>false</SharedDoc>
  <HyperlinkBase/>
  <HLinks>
    <vt:vector size="6" baseType="variant">
      <vt:variant>
        <vt:i4>1703993</vt:i4>
      </vt:variant>
      <vt:variant>
        <vt:i4>2</vt:i4>
      </vt:variant>
      <vt:variant>
        <vt:i4>0</vt:i4>
      </vt:variant>
      <vt:variant>
        <vt:i4>5</vt:i4>
      </vt:variant>
      <vt:variant>
        <vt:lpwstr/>
      </vt:variant>
      <vt:variant>
        <vt:lpwstr>_Toc170609851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Anwenderdokumentation</dc:title>
  <dc:subject/>
  <dc:creator>Toth Andras (AE-BE/ESW6-Bp)</dc:creator>
  <cp:keywords/>
  <cp:lastModifiedBy>Toth Andras (XC-AN/ESW6-Bp)</cp:lastModifiedBy>
  <cp:revision>34</cp:revision>
  <cp:lastPrinted>2021-01-15T10:52:00Z</cp:lastPrinted>
  <dcterms:created xsi:type="dcterms:W3CDTF">2021-01-11T13:27:00Z</dcterms:created>
  <dcterms:modified xsi:type="dcterms:W3CDTF">2021-01-15T10:53:00Z</dcterms:modified>
</cp:coreProperties>
</file>